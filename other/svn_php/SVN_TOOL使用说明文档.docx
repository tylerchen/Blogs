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6A" w:rsidRPr="00BC39C1" w:rsidRDefault="00B4036A" w:rsidP="00B4036A">
      <w:pPr>
        <w:pStyle w:val="ae"/>
        <w:spacing w:line="300" w:lineRule="auto"/>
        <w:ind w:left="840" w:firstLine="420"/>
        <w:rPr>
          <w:rFonts w:ascii="宋体" w:hAnsi="宋体"/>
        </w:rPr>
      </w:pPr>
      <w:r w:rsidRPr="00BC39C1">
        <w:rPr>
          <w:rFonts w:ascii="宋体" w:hAnsi="宋体" w:hint="eastAsia"/>
        </w:rPr>
        <w:t>项目编号：</w:t>
      </w:r>
    </w:p>
    <w:p w:rsidR="00B4036A" w:rsidRPr="00BC39C1" w:rsidRDefault="00B4036A" w:rsidP="00B4036A">
      <w:pPr>
        <w:pStyle w:val="ae"/>
        <w:spacing w:line="300" w:lineRule="auto"/>
        <w:ind w:firstLine="420"/>
        <w:rPr>
          <w:rFonts w:ascii="宋体" w:hAnsi="宋体"/>
          <w:u w:val="single"/>
        </w:rPr>
      </w:pPr>
      <w:r w:rsidRPr="00BC39C1">
        <w:rPr>
          <w:rFonts w:ascii="宋体" w:hAnsi="宋体" w:hint="eastAsia"/>
        </w:rPr>
        <w:t>文档编号：</w:t>
      </w:r>
    </w:p>
    <w:p w:rsidR="00B4036A" w:rsidRPr="00BC39C1" w:rsidRDefault="00B4036A" w:rsidP="00B4036A">
      <w:pPr>
        <w:pStyle w:val="ae"/>
        <w:spacing w:line="300" w:lineRule="auto"/>
        <w:ind w:firstLine="420"/>
        <w:rPr>
          <w:rFonts w:ascii="宋体" w:hAnsi="宋体"/>
          <w:u w:val="single"/>
        </w:rPr>
      </w:pPr>
      <w:r w:rsidRPr="00BC39C1">
        <w:rPr>
          <w:rFonts w:ascii="宋体" w:hAnsi="宋体" w:hint="eastAsia"/>
        </w:rPr>
        <w:t>版 本 号：</w:t>
      </w:r>
    </w:p>
    <w:p w:rsidR="00B4036A" w:rsidRPr="00BC39C1" w:rsidRDefault="00B4036A" w:rsidP="00B4036A">
      <w:pPr>
        <w:spacing w:line="300" w:lineRule="auto"/>
        <w:ind w:firstLine="420"/>
        <w:jc w:val="center"/>
        <w:rPr>
          <w:rFonts w:ascii="宋体" w:hAnsi="宋体"/>
        </w:rPr>
      </w:pPr>
    </w:p>
    <w:p w:rsidR="00B4036A" w:rsidRPr="00BC39C1" w:rsidRDefault="00B4036A" w:rsidP="00B4036A">
      <w:pPr>
        <w:spacing w:line="300" w:lineRule="auto"/>
        <w:ind w:firstLine="420"/>
        <w:jc w:val="center"/>
        <w:rPr>
          <w:rFonts w:ascii="宋体" w:hAnsi="宋体"/>
        </w:rPr>
      </w:pPr>
    </w:p>
    <w:p w:rsidR="00B4036A" w:rsidRPr="00BC39C1" w:rsidRDefault="00B4036A" w:rsidP="00B4036A">
      <w:pPr>
        <w:spacing w:line="300" w:lineRule="auto"/>
        <w:ind w:firstLine="420"/>
        <w:jc w:val="center"/>
        <w:rPr>
          <w:rFonts w:ascii="宋体" w:hAnsi="宋体"/>
        </w:rPr>
      </w:pPr>
    </w:p>
    <w:p w:rsidR="00B4036A" w:rsidRPr="003367F1" w:rsidRDefault="00B4036A" w:rsidP="00B4036A">
      <w:pPr>
        <w:spacing w:line="300" w:lineRule="auto"/>
        <w:ind w:firstLine="420"/>
        <w:jc w:val="center"/>
        <w:rPr>
          <w:rFonts w:ascii="宋体" w:hAnsi="宋体"/>
          <w:color w:val="FF0000"/>
        </w:rPr>
      </w:pPr>
    </w:p>
    <w:p w:rsidR="00B4036A" w:rsidRPr="00BC39C1" w:rsidRDefault="00B4036A" w:rsidP="00B4036A">
      <w:pPr>
        <w:spacing w:line="300" w:lineRule="auto"/>
        <w:ind w:firstLine="420"/>
        <w:jc w:val="center"/>
        <w:rPr>
          <w:rFonts w:ascii="宋体" w:hAnsi="宋体"/>
        </w:rPr>
      </w:pPr>
    </w:p>
    <w:p w:rsidR="00B4036A" w:rsidRPr="001471E2" w:rsidRDefault="00B4036A" w:rsidP="001471E2">
      <w:pPr>
        <w:pStyle w:val="af"/>
        <w:ind w:firstLineChars="0" w:firstLine="0"/>
        <w:rPr>
          <w:sz w:val="40"/>
        </w:rPr>
      </w:pPr>
      <w:r w:rsidRPr="001471E2">
        <w:rPr>
          <w:rFonts w:hint="eastAsia"/>
          <w:sz w:val="48"/>
          <w:szCs w:val="52"/>
        </w:rPr>
        <w:t>&lt;</w:t>
      </w:r>
      <w:r w:rsidR="008073FD" w:rsidRPr="008073FD">
        <w:rPr>
          <w:rFonts w:hint="eastAsia"/>
        </w:rPr>
        <w:t xml:space="preserve"> </w:t>
      </w:r>
      <w:r w:rsidR="008073FD" w:rsidRPr="008073FD">
        <w:rPr>
          <w:rFonts w:hint="eastAsia"/>
          <w:sz w:val="48"/>
          <w:szCs w:val="52"/>
        </w:rPr>
        <w:t>SVN_TOOL</w:t>
      </w:r>
      <w:r w:rsidR="008073FD" w:rsidRPr="008073FD">
        <w:rPr>
          <w:rFonts w:hint="eastAsia"/>
          <w:sz w:val="48"/>
          <w:szCs w:val="52"/>
        </w:rPr>
        <w:t>使用说明文档</w:t>
      </w:r>
      <w:r w:rsidRPr="001471E2">
        <w:rPr>
          <w:rFonts w:hint="eastAsia"/>
          <w:sz w:val="48"/>
          <w:szCs w:val="52"/>
        </w:rPr>
        <w:t>&gt;</w:t>
      </w:r>
    </w:p>
    <w:p w:rsidR="00B4036A" w:rsidRDefault="00B4036A" w:rsidP="00B4036A">
      <w:pPr>
        <w:ind w:firstLine="420"/>
        <w:jc w:val="center"/>
      </w:pPr>
    </w:p>
    <w:p w:rsidR="00B4036A" w:rsidRDefault="00B4036A" w:rsidP="00B4036A">
      <w:pPr>
        <w:ind w:firstLine="420"/>
        <w:jc w:val="center"/>
      </w:pPr>
    </w:p>
    <w:p w:rsidR="00B4036A" w:rsidRDefault="00B4036A" w:rsidP="00B4036A">
      <w:pPr>
        <w:ind w:firstLine="420"/>
        <w:jc w:val="center"/>
      </w:pPr>
    </w:p>
    <w:p w:rsidR="00B4036A" w:rsidRDefault="00B4036A" w:rsidP="00B4036A">
      <w:pPr>
        <w:ind w:firstLine="420"/>
        <w:jc w:val="center"/>
      </w:pPr>
    </w:p>
    <w:p w:rsidR="00B4036A" w:rsidRDefault="00B4036A" w:rsidP="00B4036A">
      <w:pPr>
        <w:ind w:firstLine="420"/>
        <w:jc w:val="center"/>
      </w:pPr>
    </w:p>
    <w:p w:rsidR="00B4036A" w:rsidRDefault="00B4036A" w:rsidP="00B4036A">
      <w:pPr>
        <w:ind w:firstLine="420"/>
        <w:jc w:val="center"/>
      </w:pPr>
    </w:p>
    <w:p w:rsidR="00B4036A" w:rsidRPr="001F3917" w:rsidRDefault="00B4036A" w:rsidP="00B4036A">
      <w:pPr>
        <w:ind w:firstLine="420"/>
        <w:jc w:val="center"/>
      </w:pPr>
    </w:p>
    <w:p w:rsidR="00B4036A" w:rsidRPr="00BC39C1" w:rsidRDefault="00B4036A" w:rsidP="00B4036A">
      <w:pPr>
        <w:pStyle w:val="ad"/>
        <w:spacing w:line="300" w:lineRule="auto"/>
        <w:ind w:firstLineChars="1250" w:firstLine="2625"/>
        <w:jc w:val="both"/>
        <w:rPr>
          <w:rFonts w:ascii="宋体" w:hAnsi="宋体"/>
        </w:rPr>
      </w:pPr>
      <w:r w:rsidRPr="00BC39C1">
        <w:rPr>
          <w:rFonts w:ascii="宋体" w:hAnsi="宋体" w:hint="eastAsia"/>
        </w:rPr>
        <w:t>编写：</w:t>
      </w:r>
      <w:r>
        <w:rPr>
          <w:rFonts w:ascii="宋体" w:hAnsi="宋体" w:hint="eastAsia"/>
        </w:rPr>
        <w:t>陈照</w:t>
      </w:r>
      <w:r w:rsidR="00CB1980">
        <w:rPr>
          <w:rFonts w:ascii="宋体" w:hAnsi="宋体" w:hint="eastAsia"/>
        </w:rPr>
        <w:t xml:space="preserve">       </w:t>
      </w:r>
      <w:r w:rsidRPr="00BC39C1">
        <w:rPr>
          <w:rFonts w:ascii="宋体" w:hAnsi="宋体" w:hint="eastAsia"/>
        </w:rPr>
        <w:t>日期： 20</w:t>
      </w:r>
      <w:r>
        <w:rPr>
          <w:rFonts w:ascii="宋体" w:hAnsi="宋体" w:hint="eastAsia"/>
        </w:rPr>
        <w:t>1</w:t>
      </w:r>
      <w:r w:rsidR="008073FD">
        <w:rPr>
          <w:rFonts w:ascii="宋体" w:hAnsi="宋体" w:hint="eastAsia"/>
        </w:rPr>
        <w:t>2</w:t>
      </w:r>
      <w:r w:rsidRPr="00BC39C1">
        <w:rPr>
          <w:rFonts w:ascii="宋体" w:hAnsi="宋体" w:hint="eastAsia"/>
        </w:rPr>
        <w:t>年</w:t>
      </w:r>
      <w:r>
        <w:rPr>
          <w:rFonts w:ascii="宋体" w:hAnsi="宋体" w:hint="eastAsia"/>
        </w:rPr>
        <w:t xml:space="preserve"> </w:t>
      </w:r>
      <w:r w:rsidR="008073FD">
        <w:rPr>
          <w:rFonts w:ascii="宋体" w:hAnsi="宋体" w:hint="eastAsia"/>
        </w:rPr>
        <w:t>7</w:t>
      </w:r>
      <w:r w:rsidRPr="00BC39C1">
        <w:rPr>
          <w:rFonts w:ascii="宋体" w:hAnsi="宋体" w:hint="eastAsia"/>
        </w:rPr>
        <w:t xml:space="preserve"> 月</w:t>
      </w:r>
      <w:r>
        <w:rPr>
          <w:rFonts w:ascii="宋体" w:hAnsi="宋体" w:hint="eastAsia"/>
        </w:rPr>
        <w:t xml:space="preserve"> </w:t>
      </w:r>
      <w:r w:rsidR="008073FD">
        <w:rPr>
          <w:rFonts w:ascii="宋体" w:hAnsi="宋体" w:hint="eastAsia"/>
        </w:rPr>
        <w:t>18</w:t>
      </w:r>
      <w:r w:rsidRPr="00BC39C1">
        <w:rPr>
          <w:rFonts w:ascii="宋体" w:hAnsi="宋体" w:hint="eastAsia"/>
        </w:rPr>
        <w:t xml:space="preserve"> 日</w:t>
      </w:r>
    </w:p>
    <w:p w:rsidR="00B4036A" w:rsidRPr="00BC39C1" w:rsidRDefault="00B4036A" w:rsidP="00B4036A">
      <w:pPr>
        <w:pStyle w:val="ad"/>
        <w:spacing w:line="300" w:lineRule="auto"/>
        <w:ind w:firstLineChars="1250" w:firstLine="2625"/>
        <w:jc w:val="both"/>
        <w:rPr>
          <w:rFonts w:ascii="宋体" w:hAnsi="宋体"/>
        </w:rPr>
      </w:pPr>
      <w:r w:rsidRPr="00BC39C1">
        <w:rPr>
          <w:rFonts w:ascii="宋体" w:hAnsi="宋体" w:hint="eastAsia"/>
        </w:rPr>
        <w:t>校对：</w:t>
      </w:r>
      <w:r w:rsidRPr="00BC39C1">
        <w:rPr>
          <w:rFonts w:ascii="宋体" w:hAnsi="宋体" w:hint="eastAsia"/>
        </w:rPr>
        <w:tab/>
      </w:r>
      <w:r w:rsidRPr="00BC39C1">
        <w:rPr>
          <w:rFonts w:ascii="宋体" w:hAnsi="宋体" w:hint="eastAsia"/>
        </w:rPr>
        <w:tab/>
        <w:t xml:space="preserve">     </w:t>
      </w:r>
      <w:r w:rsidR="00954976">
        <w:rPr>
          <w:rFonts w:ascii="宋体" w:hAnsi="宋体" w:hint="eastAsia"/>
        </w:rPr>
        <w:t xml:space="preserve"> </w:t>
      </w:r>
      <w:r w:rsidRPr="00BC39C1">
        <w:rPr>
          <w:rFonts w:ascii="宋体" w:hAnsi="宋体" w:hint="eastAsia"/>
        </w:rPr>
        <w:t>日期： 年</w:t>
      </w:r>
      <w:r w:rsidRPr="00BC39C1">
        <w:rPr>
          <w:rFonts w:ascii="宋体" w:hAnsi="宋体" w:hint="eastAsia"/>
        </w:rPr>
        <w:tab/>
        <w:t xml:space="preserve"> 月</w:t>
      </w:r>
      <w:r w:rsidRPr="00BC39C1">
        <w:rPr>
          <w:rFonts w:ascii="宋体" w:hAnsi="宋体" w:hint="eastAsia"/>
        </w:rPr>
        <w:tab/>
        <w:t xml:space="preserve">  日</w:t>
      </w:r>
    </w:p>
    <w:p w:rsidR="00B4036A" w:rsidRPr="00BC39C1" w:rsidRDefault="00B4036A" w:rsidP="00B4036A">
      <w:pPr>
        <w:pStyle w:val="ad"/>
        <w:spacing w:line="300" w:lineRule="auto"/>
        <w:ind w:firstLineChars="1250" w:firstLine="2625"/>
        <w:jc w:val="both"/>
        <w:rPr>
          <w:rFonts w:ascii="宋体" w:hAnsi="宋体"/>
        </w:rPr>
      </w:pPr>
      <w:r w:rsidRPr="00BC39C1">
        <w:rPr>
          <w:rFonts w:ascii="宋体" w:hAnsi="宋体" w:hint="eastAsia"/>
        </w:rPr>
        <w:t>审核：</w:t>
      </w:r>
      <w:r>
        <w:rPr>
          <w:rFonts w:ascii="宋体" w:hAnsi="宋体" w:hint="eastAsia"/>
        </w:rPr>
        <w:t xml:space="preserve">  </w:t>
      </w:r>
      <w:r w:rsidRPr="00BC39C1">
        <w:rPr>
          <w:rFonts w:ascii="宋体" w:hAnsi="宋体" w:hint="eastAsia"/>
        </w:rPr>
        <w:tab/>
      </w:r>
      <w:r w:rsidRPr="00BC39C1">
        <w:rPr>
          <w:rFonts w:ascii="宋体" w:hAnsi="宋体" w:hint="eastAsia"/>
        </w:rPr>
        <w:tab/>
        <w:t xml:space="preserve"> </w:t>
      </w:r>
      <w:r w:rsidR="00954976">
        <w:rPr>
          <w:rFonts w:ascii="宋体" w:hAnsi="宋体" w:hint="eastAsia"/>
        </w:rPr>
        <w:t xml:space="preserve"> </w:t>
      </w:r>
      <w:r w:rsidRPr="00BC39C1">
        <w:rPr>
          <w:rFonts w:ascii="宋体" w:hAnsi="宋体" w:hint="eastAsia"/>
        </w:rPr>
        <w:t>日期： 年</w:t>
      </w:r>
      <w:r w:rsidRPr="00BC39C1"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 </w:t>
      </w:r>
      <w:r w:rsidRPr="00BC39C1">
        <w:rPr>
          <w:rFonts w:ascii="宋体" w:hAnsi="宋体" w:hint="eastAsia"/>
        </w:rPr>
        <w:t xml:space="preserve">月  </w:t>
      </w:r>
      <w:r>
        <w:rPr>
          <w:rFonts w:ascii="宋体" w:hAnsi="宋体" w:hint="eastAsia"/>
        </w:rPr>
        <w:t xml:space="preserve"> </w:t>
      </w:r>
      <w:r w:rsidRPr="00BC39C1">
        <w:rPr>
          <w:rFonts w:ascii="宋体" w:hAnsi="宋体" w:hint="eastAsia"/>
        </w:rPr>
        <w:t>日</w:t>
      </w:r>
    </w:p>
    <w:p w:rsidR="00B4036A" w:rsidRPr="00BC39C1" w:rsidRDefault="00B4036A" w:rsidP="00B4036A">
      <w:pPr>
        <w:pStyle w:val="ad"/>
        <w:spacing w:line="300" w:lineRule="auto"/>
        <w:ind w:firstLineChars="1250" w:firstLine="2625"/>
        <w:jc w:val="both"/>
        <w:rPr>
          <w:rFonts w:ascii="宋体" w:hAnsi="宋体"/>
        </w:rPr>
      </w:pPr>
      <w:r w:rsidRPr="00BC39C1">
        <w:rPr>
          <w:rFonts w:ascii="宋体" w:hAnsi="宋体" w:hint="eastAsia"/>
        </w:rPr>
        <w:t>批准：</w:t>
      </w:r>
      <w:r>
        <w:rPr>
          <w:rFonts w:ascii="宋体" w:hAnsi="宋体" w:hint="eastAsia"/>
        </w:rPr>
        <w:t xml:space="preserve">     </w:t>
      </w:r>
      <w:r w:rsidRPr="00BC39C1">
        <w:rPr>
          <w:rFonts w:ascii="宋体" w:hAnsi="宋体" w:hint="eastAsia"/>
        </w:rPr>
        <w:tab/>
        <w:t xml:space="preserve"> </w:t>
      </w:r>
      <w:r w:rsidR="00954976">
        <w:rPr>
          <w:rFonts w:ascii="宋体" w:hAnsi="宋体" w:hint="eastAsia"/>
        </w:rPr>
        <w:t xml:space="preserve"> </w:t>
      </w:r>
      <w:r w:rsidRPr="00BC39C1">
        <w:rPr>
          <w:rFonts w:ascii="宋体" w:hAnsi="宋体" w:hint="eastAsia"/>
        </w:rPr>
        <w:t>日期：</w:t>
      </w:r>
      <w:r>
        <w:rPr>
          <w:rFonts w:ascii="宋体" w:hAnsi="宋体" w:hint="eastAsia"/>
        </w:rPr>
        <w:t xml:space="preserve"> </w:t>
      </w:r>
      <w:r w:rsidRPr="00BC39C1">
        <w:rPr>
          <w:rFonts w:ascii="宋体" w:hAnsi="宋体" w:hint="eastAsia"/>
        </w:rPr>
        <w:t>年</w:t>
      </w:r>
      <w:r w:rsidRPr="00BC39C1"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 </w:t>
      </w:r>
      <w:r w:rsidRPr="00BC39C1">
        <w:rPr>
          <w:rFonts w:ascii="宋体" w:hAnsi="宋体" w:hint="eastAsia"/>
        </w:rPr>
        <w:t xml:space="preserve">月  </w:t>
      </w:r>
      <w:r>
        <w:rPr>
          <w:rFonts w:ascii="宋体" w:hAnsi="宋体" w:hint="eastAsia"/>
        </w:rPr>
        <w:t xml:space="preserve"> </w:t>
      </w:r>
      <w:r w:rsidRPr="00BC39C1">
        <w:rPr>
          <w:rFonts w:ascii="宋体" w:hAnsi="宋体" w:hint="eastAsia"/>
        </w:rPr>
        <w:t>日</w:t>
      </w:r>
    </w:p>
    <w:p w:rsidR="00B4036A" w:rsidRPr="00BC39C1" w:rsidRDefault="00B4036A" w:rsidP="00B4036A">
      <w:pPr>
        <w:pStyle w:val="ad"/>
        <w:spacing w:line="300" w:lineRule="auto"/>
        <w:ind w:firstLine="420"/>
        <w:rPr>
          <w:rFonts w:ascii="宋体" w:hAnsi="宋体"/>
        </w:rPr>
      </w:pPr>
    </w:p>
    <w:p w:rsidR="00B4036A" w:rsidRPr="00BC39C1" w:rsidRDefault="00B4036A" w:rsidP="00B4036A">
      <w:pPr>
        <w:pStyle w:val="ad"/>
        <w:spacing w:line="300" w:lineRule="auto"/>
        <w:ind w:firstLine="420"/>
        <w:rPr>
          <w:rFonts w:ascii="宋体" w:hAnsi="宋体"/>
        </w:rPr>
      </w:pPr>
    </w:p>
    <w:p w:rsidR="00B4036A" w:rsidRPr="00BC39C1" w:rsidRDefault="00B4036A" w:rsidP="00B4036A">
      <w:pPr>
        <w:pStyle w:val="ad"/>
        <w:spacing w:line="300" w:lineRule="auto"/>
        <w:ind w:firstLine="420"/>
        <w:rPr>
          <w:rFonts w:ascii="宋体" w:hAnsi="宋体"/>
        </w:rPr>
      </w:pPr>
    </w:p>
    <w:p w:rsidR="00B4036A" w:rsidRPr="00AF3F7F" w:rsidRDefault="00B4036A" w:rsidP="00AF3F7F">
      <w:pPr>
        <w:ind w:firstLine="422"/>
        <w:jc w:val="center"/>
        <w:rPr>
          <w:rFonts w:ascii="宋体" w:hAnsi="宋体"/>
          <w:b/>
          <w:u w:val="single"/>
        </w:rPr>
      </w:pPr>
      <w:r w:rsidRPr="00AF3F7F">
        <w:rPr>
          <w:rFonts w:ascii="宋体" w:hAnsi="宋体" w:hint="eastAsia"/>
          <w:b/>
        </w:rPr>
        <w:t>保密级别：</w:t>
      </w:r>
      <w:r w:rsidRPr="00AF3F7F">
        <w:rPr>
          <w:rFonts w:ascii="宋体" w:hAnsi="宋体" w:hint="eastAsia"/>
          <w:b/>
          <w:u w:val="single"/>
        </w:rPr>
        <w:t>秘密</w:t>
      </w:r>
    </w:p>
    <w:p w:rsidR="00663D07" w:rsidRDefault="00AF3F7F" w:rsidP="00663D07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sz w:val="21"/>
          <w:szCs w:val="21"/>
          <w:lang w:val="zh-CN"/>
        </w:rPr>
        <w:id w:val="1044255756"/>
        <w:docPartObj>
          <w:docPartGallery w:val="Table of Contents"/>
          <w:docPartUnique/>
        </w:docPartObj>
      </w:sdtPr>
      <w:sdtEndPr/>
      <w:sdtContent>
        <w:p w:rsidR="00663D07" w:rsidRDefault="00663D07" w:rsidP="00FB66A0">
          <w:pPr>
            <w:pStyle w:val="TOC"/>
            <w:ind w:firstLine="420"/>
            <w:jc w:val="center"/>
          </w:pPr>
          <w:r>
            <w:rPr>
              <w:lang w:val="zh-CN"/>
            </w:rPr>
            <w:t>目录</w:t>
          </w:r>
        </w:p>
        <w:p w:rsidR="007C0848" w:rsidRDefault="00663D07" w:rsidP="00B33063">
          <w:pPr>
            <w:pStyle w:val="12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452795" w:history="1">
            <w:r w:rsidR="007C0848" w:rsidRPr="00B33063">
              <w:rPr>
                <w:rStyle w:val="a5"/>
                <w:noProof/>
              </w:rPr>
              <w:t>1.</w:t>
            </w:r>
            <w:r w:rsidR="007C08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0848" w:rsidRPr="00B33063">
              <w:rPr>
                <w:rStyle w:val="a5"/>
                <w:rFonts w:hint="eastAsia"/>
                <w:noProof/>
              </w:rPr>
              <w:t>概述</w:t>
            </w:r>
            <w:r w:rsidR="007C0848" w:rsidRPr="00B33063">
              <w:rPr>
                <w:rStyle w:val="a5"/>
                <w:noProof/>
              </w:rPr>
              <w:t>SVN_TOOLS</w:t>
            </w:r>
            <w:r w:rsidR="007C0848" w:rsidRPr="00B33063">
              <w:rPr>
                <w:rStyle w:val="a5"/>
                <w:rFonts w:hint="eastAsia"/>
                <w:noProof/>
              </w:rPr>
              <w:t>管理工具</w:t>
            </w:r>
            <w:r w:rsidR="007C0848">
              <w:rPr>
                <w:noProof/>
                <w:webHidden/>
              </w:rPr>
              <w:tab/>
            </w:r>
            <w:r w:rsidR="007C0848">
              <w:rPr>
                <w:noProof/>
                <w:webHidden/>
              </w:rPr>
              <w:fldChar w:fldCharType="begin"/>
            </w:r>
            <w:r w:rsidR="007C0848">
              <w:rPr>
                <w:noProof/>
                <w:webHidden/>
              </w:rPr>
              <w:instrText xml:space="preserve"> PAGEREF _Toc330452795 \h </w:instrText>
            </w:r>
            <w:r w:rsidR="007C0848">
              <w:rPr>
                <w:noProof/>
                <w:webHidden/>
              </w:rPr>
            </w:r>
            <w:r w:rsidR="007C0848">
              <w:rPr>
                <w:noProof/>
                <w:webHidden/>
              </w:rPr>
              <w:fldChar w:fldCharType="separate"/>
            </w:r>
            <w:r w:rsidR="007C0848">
              <w:rPr>
                <w:noProof/>
                <w:webHidden/>
              </w:rPr>
              <w:t>3</w:t>
            </w:r>
            <w:r w:rsidR="007C0848">
              <w:rPr>
                <w:noProof/>
                <w:webHidden/>
              </w:rPr>
              <w:fldChar w:fldCharType="end"/>
            </w:r>
          </w:hyperlink>
        </w:p>
        <w:p w:rsidR="007C0848" w:rsidRDefault="007C0848" w:rsidP="00B33063">
          <w:pPr>
            <w:pStyle w:val="12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452796" w:history="1">
            <w:r w:rsidRPr="00B33063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063">
              <w:rPr>
                <w:rStyle w:val="a5"/>
                <w:rFonts w:hint="eastAsia"/>
                <w:noProof/>
              </w:rPr>
              <w:t>功能及界面说明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_Toc330452796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48" w:rsidRDefault="007C0848" w:rsidP="007C0848">
          <w:pPr>
            <w:pStyle w:val="21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452797" w:history="1">
            <w:r w:rsidRPr="00B33063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063">
              <w:rPr>
                <w:rStyle w:val="a5"/>
                <w:rFonts w:hint="eastAsia"/>
                <w:noProof/>
              </w:rPr>
              <w:t>登录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_Toc330452797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48" w:rsidRDefault="007C0848" w:rsidP="007C0848">
          <w:pPr>
            <w:pStyle w:val="21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452798" w:history="1">
            <w:r w:rsidRPr="00B33063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063">
              <w:rPr>
                <w:rStyle w:val="a5"/>
                <w:rFonts w:hint="eastAsia"/>
                <w:noProof/>
              </w:rPr>
              <w:t>主界面说明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_Toc330452798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48" w:rsidRDefault="007C0848" w:rsidP="007C0848">
          <w:pPr>
            <w:pStyle w:val="30"/>
            <w:tabs>
              <w:tab w:val="left" w:pos="1993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452799" w:history="1">
            <w:r w:rsidRPr="00B33063">
              <w:rPr>
                <w:rStyle w:val="a5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063">
              <w:rPr>
                <w:rStyle w:val="a5"/>
                <w:rFonts w:hint="eastAsia"/>
                <w:noProof/>
              </w:rPr>
              <w:t>第</w:t>
            </w:r>
            <w:r w:rsidRPr="00B33063">
              <w:rPr>
                <w:rStyle w:val="a5"/>
                <w:noProof/>
              </w:rPr>
              <w:t>1</w:t>
            </w:r>
            <w:r w:rsidRPr="00B33063">
              <w:rPr>
                <w:rStyle w:val="a5"/>
                <w:rFonts w:hint="eastAsia"/>
                <w:noProof/>
              </w:rPr>
              <w:t>部份</w:t>
            </w:r>
            <w:r w:rsidRPr="00B33063">
              <w:rPr>
                <w:rStyle w:val="a5"/>
                <w:noProof/>
              </w:rPr>
              <w:t>-</w:t>
            </w:r>
            <w:r w:rsidRPr="00B33063">
              <w:rPr>
                <w:rStyle w:val="a5"/>
                <w:rFonts w:hint="eastAsia"/>
                <w:noProof/>
              </w:rPr>
              <w:t>配置的操作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_Toc330452799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48" w:rsidRDefault="007C0848" w:rsidP="007C0848">
          <w:pPr>
            <w:pStyle w:val="30"/>
            <w:tabs>
              <w:tab w:val="left" w:pos="1993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452800" w:history="1">
            <w:r w:rsidRPr="00B33063">
              <w:rPr>
                <w:rStyle w:val="a5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063">
              <w:rPr>
                <w:rStyle w:val="a5"/>
                <w:rFonts w:hint="eastAsia"/>
                <w:noProof/>
              </w:rPr>
              <w:t>第</w:t>
            </w:r>
            <w:r w:rsidRPr="00B33063">
              <w:rPr>
                <w:rStyle w:val="a5"/>
                <w:noProof/>
              </w:rPr>
              <w:t>2</w:t>
            </w:r>
            <w:r w:rsidRPr="00B33063">
              <w:rPr>
                <w:rStyle w:val="a5"/>
                <w:rFonts w:hint="eastAsia"/>
                <w:noProof/>
              </w:rPr>
              <w:t>部份</w:t>
            </w:r>
            <w:r w:rsidRPr="00B33063">
              <w:rPr>
                <w:rStyle w:val="a5"/>
                <w:noProof/>
              </w:rPr>
              <w:t>-</w:t>
            </w:r>
            <w:r w:rsidRPr="00B33063">
              <w:rPr>
                <w:rStyle w:val="a5"/>
                <w:rFonts w:hint="eastAsia"/>
                <w:noProof/>
              </w:rPr>
              <w:t>隐藏面板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_Toc330452800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48" w:rsidRDefault="007C0848" w:rsidP="007C0848">
          <w:pPr>
            <w:pStyle w:val="30"/>
            <w:tabs>
              <w:tab w:val="left" w:pos="1993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452801" w:history="1">
            <w:r w:rsidRPr="00B33063">
              <w:rPr>
                <w:rStyle w:val="a5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063">
              <w:rPr>
                <w:rStyle w:val="a5"/>
                <w:rFonts w:hint="eastAsia"/>
                <w:noProof/>
              </w:rPr>
              <w:t>第</w:t>
            </w:r>
            <w:r w:rsidRPr="00B33063">
              <w:rPr>
                <w:rStyle w:val="a5"/>
                <w:noProof/>
              </w:rPr>
              <w:t>3</w:t>
            </w:r>
            <w:r w:rsidRPr="00B33063">
              <w:rPr>
                <w:rStyle w:val="a5"/>
                <w:rFonts w:hint="eastAsia"/>
                <w:noProof/>
              </w:rPr>
              <w:t>部份</w:t>
            </w:r>
            <w:r w:rsidRPr="00B33063">
              <w:rPr>
                <w:rStyle w:val="a5"/>
                <w:noProof/>
              </w:rPr>
              <w:t>-</w:t>
            </w:r>
            <w:r w:rsidRPr="00B33063">
              <w:rPr>
                <w:rStyle w:val="a5"/>
                <w:rFonts w:hint="eastAsia"/>
                <w:noProof/>
              </w:rPr>
              <w:t>添加组、仓库、用户等功能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_Toc330452801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48" w:rsidRDefault="007C0848" w:rsidP="007C0848">
          <w:pPr>
            <w:pStyle w:val="30"/>
            <w:tabs>
              <w:tab w:val="left" w:pos="1993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452802" w:history="1">
            <w:r w:rsidRPr="00B33063">
              <w:rPr>
                <w:rStyle w:val="a5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063">
              <w:rPr>
                <w:rStyle w:val="a5"/>
                <w:rFonts w:hint="eastAsia"/>
                <w:noProof/>
              </w:rPr>
              <w:t>第</w:t>
            </w:r>
            <w:r w:rsidRPr="00B33063">
              <w:rPr>
                <w:rStyle w:val="a5"/>
                <w:noProof/>
              </w:rPr>
              <w:t>4</w:t>
            </w:r>
            <w:r w:rsidRPr="00B33063">
              <w:rPr>
                <w:rStyle w:val="a5"/>
                <w:rFonts w:hint="eastAsia"/>
                <w:noProof/>
              </w:rPr>
              <w:t>部份</w:t>
            </w:r>
            <w:r w:rsidRPr="00B33063">
              <w:rPr>
                <w:rStyle w:val="a5"/>
                <w:noProof/>
              </w:rPr>
              <w:t>-</w:t>
            </w:r>
            <w:r w:rsidRPr="00B33063">
              <w:rPr>
                <w:rStyle w:val="a5"/>
                <w:rFonts w:hint="eastAsia"/>
                <w:noProof/>
              </w:rPr>
              <w:t>组、仓库、用户列表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_Toc330452802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48" w:rsidRDefault="007C0848" w:rsidP="007C0848">
          <w:pPr>
            <w:pStyle w:val="30"/>
            <w:tabs>
              <w:tab w:val="left" w:pos="1993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452803" w:history="1">
            <w:r w:rsidRPr="00B33063">
              <w:rPr>
                <w:rStyle w:val="a5"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063">
              <w:rPr>
                <w:rStyle w:val="a5"/>
                <w:rFonts w:hint="eastAsia"/>
                <w:noProof/>
              </w:rPr>
              <w:t>第</w:t>
            </w:r>
            <w:r w:rsidRPr="00B33063">
              <w:rPr>
                <w:rStyle w:val="a5"/>
                <w:noProof/>
              </w:rPr>
              <w:t>5</w:t>
            </w:r>
            <w:r w:rsidRPr="00B33063">
              <w:rPr>
                <w:rStyle w:val="a5"/>
                <w:rFonts w:hint="eastAsia"/>
                <w:noProof/>
              </w:rPr>
              <w:t>部份</w:t>
            </w:r>
            <w:r w:rsidRPr="00B33063">
              <w:rPr>
                <w:rStyle w:val="a5"/>
                <w:noProof/>
              </w:rPr>
              <w:t>-</w:t>
            </w:r>
            <w:r w:rsidRPr="00B33063">
              <w:rPr>
                <w:rStyle w:val="a5"/>
                <w:rFonts w:hint="eastAsia"/>
                <w:noProof/>
              </w:rPr>
              <w:t>组、仓库的权限配置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_Toc330452803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848" w:rsidRDefault="007C0848" w:rsidP="007C0848">
          <w:pPr>
            <w:pStyle w:val="21"/>
            <w:tabs>
              <w:tab w:val="left" w:pos="15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452804" w:history="1">
            <w:r w:rsidRPr="00B33063">
              <w:rPr>
                <w:rStyle w:val="a5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3063">
              <w:rPr>
                <w:rStyle w:val="a5"/>
                <w:rFonts w:hint="eastAsia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_Toc330452804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D07" w:rsidRDefault="00663D07" w:rsidP="007C0848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63D07" w:rsidRDefault="00663D07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97105" w:rsidRDefault="00CA51A8" w:rsidP="00470522">
      <w:pPr>
        <w:pStyle w:val="1"/>
      </w:pPr>
      <w:bookmarkStart w:id="1" w:name="_Toc330452795"/>
      <w:r>
        <w:rPr>
          <w:rFonts w:hint="eastAsia"/>
        </w:rPr>
        <w:lastRenderedPageBreak/>
        <w:t>概述</w:t>
      </w:r>
      <w:r>
        <w:rPr>
          <w:rFonts w:hint="eastAsia"/>
        </w:rPr>
        <w:t>SVN_TOOLS</w:t>
      </w:r>
      <w:r>
        <w:rPr>
          <w:rFonts w:hint="eastAsia"/>
        </w:rPr>
        <w:t>管理工具</w:t>
      </w:r>
      <w:bookmarkEnd w:id="1"/>
    </w:p>
    <w:p w:rsidR="00D2618B" w:rsidRPr="00D2618B" w:rsidRDefault="00CA51A8" w:rsidP="00D2618B">
      <w:pPr>
        <w:ind w:firstLine="420"/>
      </w:pPr>
      <w:r>
        <w:rPr>
          <w:rFonts w:hint="eastAsia"/>
        </w:rPr>
        <w:t>SVN_TOOLS</w:t>
      </w:r>
      <w:r>
        <w:rPr>
          <w:rFonts w:hint="eastAsia"/>
        </w:rPr>
        <w:t>管理工具是一个可视化的、简单易用的</w:t>
      </w:r>
      <w:r>
        <w:rPr>
          <w:rFonts w:hint="eastAsia"/>
        </w:rPr>
        <w:t>SVN</w:t>
      </w:r>
      <w:r>
        <w:rPr>
          <w:rFonts w:hint="eastAsia"/>
        </w:rPr>
        <w:t>管理工具，包括</w:t>
      </w:r>
      <w:r>
        <w:rPr>
          <w:rFonts w:hint="eastAsia"/>
        </w:rPr>
        <w:t>SVN</w:t>
      </w:r>
      <w:r>
        <w:rPr>
          <w:rFonts w:hint="eastAsia"/>
        </w:rPr>
        <w:t>仓库、用户组、用户权限管理等功能</w:t>
      </w:r>
      <w:r w:rsidR="007104C9">
        <w:rPr>
          <w:rFonts w:hint="eastAsia"/>
        </w:rPr>
        <w:t>，</w:t>
      </w:r>
      <w:r w:rsidR="007104C9">
        <w:rPr>
          <w:rFonts w:hint="eastAsia"/>
        </w:rPr>
        <w:t>Blog</w:t>
      </w:r>
      <w:r w:rsidR="007104C9">
        <w:rPr>
          <w:rFonts w:hint="eastAsia"/>
        </w:rPr>
        <w:t>地址：</w:t>
      </w:r>
      <w:r w:rsidR="007104C9" w:rsidRPr="007104C9">
        <w:t>http://iffiffj.iteye.com/blog/1439587</w:t>
      </w:r>
      <w:r w:rsidR="00D2618B">
        <w:rPr>
          <w:rFonts w:hint="eastAsia"/>
        </w:rPr>
        <w:t>。</w:t>
      </w:r>
    </w:p>
    <w:p w:rsidR="00597105" w:rsidRPr="00470522" w:rsidRDefault="00CA51A8" w:rsidP="00470522">
      <w:pPr>
        <w:pStyle w:val="1"/>
      </w:pPr>
      <w:bookmarkStart w:id="2" w:name="_Toc330452796"/>
      <w:r>
        <w:rPr>
          <w:rFonts w:hint="eastAsia"/>
        </w:rPr>
        <w:t>功能及界面说明</w:t>
      </w:r>
      <w:bookmarkEnd w:id="2"/>
    </w:p>
    <w:p w:rsidR="00597105" w:rsidRDefault="00CA51A8" w:rsidP="00470522">
      <w:pPr>
        <w:pStyle w:val="2"/>
      </w:pPr>
      <w:bookmarkStart w:id="3" w:name="_Toc330452797"/>
      <w:r>
        <w:rPr>
          <w:rFonts w:hint="eastAsia"/>
        </w:rPr>
        <w:t>登录</w:t>
      </w:r>
      <w:bookmarkEnd w:id="3"/>
    </w:p>
    <w:p w:rsidR="00CA51A8" w:rsidRDefault="00CA51A8" w:rsidP="00CA51A8">
      <w:pPr>
        <w:ind w:firstLine="420"/>
      </w:pPr>
      <w:r>
        <w:rPr>
          <w:rFonts w:hint="eastAsia"/>
        </w:rPr>
        <w:t>输入地址：</w:t>
      </w:r>
      <w:hyperlink r:id="rId9" w:history="1">
        <w:r w:rsidRPr="00082A9C">
          <w:rPr>
            <w:rStyle w:val="a5"/>
          </w:rPr>
          <w:t>http://58.215.176.89/svntools</w:t>
        </w:r>
        <w:r w:rsidRPr="00082A9C">
          <w:rPr>
            <w:rStyle w:val="a5"/>
            <w:rFonts w:hint="eastAsia"/>
          </w:rPr>
          <w:t>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为例（注意后面那斜杠是必须的）。</w:t>
      </w:r>
    </w:p>
    <w:p w:rsidR="00CA51A8" w:rsidRDefault="00CA51A8" w:rsidP="00CA51A8">
      <w:pPr>
        <w:ind w:firstLine="420"/>
      </w:pPr>
      <w:r>
        <w:rPr>
          <w:noProof/>
        </w:rPr>
        <w:drawing>
          <wp:inline distT="0" distB="0" distL="0" distR="0" wp14:anchorId="789C5180" wp14:editId="4291C40A">
            <wp:extent cx="4124325" cy="2819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A8" w:rsidRDefault="00CA51A8" w:rsidP="00CA51A8">
      <w:pPr>
        <w:ind w:firstLine="420"/>
      </w:pPr>
      <w:r>
        <w:rPr>
          <w:rFonts w:hint="eastAsia"/>
        </w:rPr>
        <w:t>需要输入用户名和密码，其用户名我已经在</w:t>
      </w:r>
      <w:r>
        <w:rPr>
          <w:rFonts w:hint="eastAsia"/>
        </w:rPr>
        <w:t>Apache</w:t>
      </w:r>
      <w:r>
        <w:rPr>
          <w:rFonts w:hint="eastAsia"/>
        </w:rPr>
        <w:t>配置绑定了某个管理员名称。</w:t>
      </w:r>
    </w:p>
    <w:p w:rsidR="00CA51A8" w:rsidRDefault="00CA51A8" w:rsidP="00CA51A8">
      <w:pPr>
        <w:ind w:firstLine="420"/>
      </w:pPr>
      <w:r>
        <w:rPr>
          <w:rFonts w:hint="eastAsia"/>
        </w:rPr>
        <w:t>登录后界面，点击</w:t>
      </w:r>
      <w:r>
        <w:rPr>
          <w:rFonts w:hint="eastAsia"/>
        </w:rPr>
        <w:t>Start Configure</w:t>
      </w:r>
      <w:r>
        <w:rPr>
          <w:rFonts w:hint="eastAsia"/>
        </w:rPr>
        <w:t>进入主界面：</w:t>
      </w:r>
    </w:p>
    <w:p w:rsidR="00CA51A8" w:rsidRDefault="00CA51A8" w:rsidP="00CA51A8">
      <w:pPr>
        <w:ind w:firstLine="420"/>
      </w:pPr>
      <w:r>
        <w:rPr>
          <w:noProof/>
        </w:rPr>
        <w:drawing>
          <wp:inline distT="0" distB="0" distL="0" distR="0" wp14:anchorId="57643D14" wp14:editId="3B881044">
            <wp:extent cx="4114800" cy="676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A8" w:rsidRDefault="00CA51A8" w:rsidP="00CA51A8">
      <w:pPr>
        <w:pStyle w:val="2"/>
      </w:pPr>
      <w:bookmarkStart w:id="4" w:name="_Toc330452798"/>
      <w:r>
        <w:rPr>
          <w:rFonts w:hint="eastAsia"/>
        </w:rPr>
        <w:t>主界面说明</w:t>
      </w:r>
      <w:bookmarkEnd w:id="4"/>
    </w:p>
    <w:p w:rsidR="00F16693" w:rsidRPr="00F16693" w:rsidRDefault="00F16693" w:rsidP="00F16693">
      <w:pPr>
        <w:ind w:firstLine="420"/>
      </w:pPr>
      <w:r>
        <w:rPr>
          <w:rFonts w:hint="eastAsia"/>
        </w:rPr>
        <w:t>主界面</w:t>
      </w:r>
    </w:p>
    <w:p w:rsidR="00CA51A8" w:rsidRPr="00CA51A8" w:rsidRDefault="00F16693" w:rsidP="00F16693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113486"/>
            <wp:effectExtent l="0" t="0" r="2540" b="1905"/>
            <wp:docPr id="4" name="图片 4" descr="C:\Users\Tyler\Desktop\QQ截图20120718184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ler\Desktop\QQ截图201207181845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93" w:rsidRDefault="00F16693" w:rsidP="00D965E3">
      <w:pPr>
        <w:ind w:firstLine="420"/>
      </w:pPr>
      <w:r>
        <w:rPr>
          <w:rFonts w:hint="eastAsia"/>
        </w:rPr>
        <w:t>主界面分成</w:t>
      </w:r>
      <w:r>
        <w:rPr>
          <w:rFonts w:hint="eastAsia"/>
        </w:rPr>
        <w:t>5</w:t>
      </w:r>
      <w:r>
        <w:rPr>
          <w:rFonts w:hint="eastAsia"/>
        </w:rPr>
        <w:t>部份：</w:t>
      </w:r>
      <w:r w:rsidR="00D965E3">
        <w:rPr>
          <w:rFonts w:hint="eastAsia"/>
        </w:rPr>
        <w:t>第</w:t>
      </w:r>
      <w:r w:rsidR="00D965E3">
        <w:rPr>
          <w:rFonts w:hint="eastAsia"/>
        </w:rPr>
        <w:t>1</w:t>
      </w:r>
      <w:r w:rsidR="00D965E3">
        <w:rPr>
          <w:rFonts w:hint="eastAsia"/>
        </w:rPr>
        <w:t>部份，配置的操作；第</w:t>
      </w:r>
      <w:r w:rsidR="00D965E3">
        <w:rPr>
          <w:rFonts w:hint="eastAsia"/>
        </w:rPr>
        <w:t>2</w:t>
      </w:r>
      <w:r w:rsidR="00D965E3">
        <w:rPr>
          <w:rFonts w:hint="eastAsia"/>
        </w:rPr>
        <w:t>部份，隐藏面板；第</w:t>
      </w:r>
      <w:r w:rsidR="00D965E3">
        <w:rPr>
          <w:rFonts w:hint="eastAsia"/>
        </w:rPr>
        <w:t>3</w:t>
      </w:r>
      <w:r w:rsidR="00D965E3">
        <w:rPr>
          <w:rFonts w:hint="eastAsia"/>
        </w:rPr>
        <w:t>部份，添加组、仓库、用户等功能；第</w:t>
      </w:r>
      <w:r w:rsidR="00D965E3">
        <w:rPr>
          <w:rFonts w:hint="eastAsia"/>
        </w:rPr>
        <w:t>4</w:t>
      </w:r>
      <w:r w:rsidR="00D965E3">
        <w:rPr>
          <w:rFonts w:hint="eastAsia"/>
        </w:rPr>
        <w:t>部份，组、仓库、用户列表；第</w:t>
      </w:r>
      <w:r w:rsidR="00D965E3">
        <w:rPr>
          <w:rFonts w:hint="eastAsia"/>
        </w:rPr>
        <w:t>5</w:t>
      </w:r>
      <w:r w:rsidR="00D965E3">
        <w:rPr>
          <w:rFonts w:hint="eastAsia"/>
        </w:rPr>
        <w:t>部份，组、仓库的权限配置。</w:t>
      </w:r>
    </w:p>
    <w:p w:rsidR="005B7913" w:rsidRDefault="005B7913" w:rsidP="005B7913">
      <w:pPr>
        <w:pStyle w:val="3"/>
      </w:pPr>
      <w:bookmarkStart w:id="5" w:name="_Toc330452799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部份</w:t>
      </w:r>
      <w:r>
        <w:rPr>
          <w:rFonts w:hint="eastAsia"/>
        </w:rPr>
        <w:t>-</w:t>
      </w:r>
      <w:r>
        <w:rPr>
          <w:rFonts w:hint="eastAsia"/>
        </w:rPr>
        <w:t>配置的操作</w:t>
      </w:r>
      <w:bookmarkEnd w:id="5"/>
    </w:p>
    <w:p w:rsidR="005B7913" w:rsidRDefault="005B7913" w:rsidP="00D965E3">
      <w:pPr>
        <w:ind w:firstLine="420"/>
      </w:pPr>
      <w:r>
        <w:rPr>
          <w:rFonts w:hint="eastAsia"/>
        </w:rPr>
        <w:t>这个工具</w:t>
      </w:r>
      <w:proofErr w:type="gramStart"/>
      <w:r>
        <w:rPr>
          <w:rFonts w:hint="eastAsia"/>
        </w:rPr>
        <w:t>条包括</w:t>
      </w:r>
      <w:proofErr w:type="gramEnd"/>
      <w:r>
        <w:rPr>
          <w:rFonts w:hint="eastAsia"/>
        </w:rPr>
        <w:t>了几个功能：</w:t>
      </w:r>
    </w:p>
    <w:p w:rsidR="005B7913" w:rsidRDefault="005B7913" w:rsidP="005B7913">
      <w:pPr>
        <w:pStyle w:val="a4"/>
        <w:numPr>
          <w:ilvl w:val="0"/>
          <w:numId w:val="21"/>
        </w:numPr>
        <w:ind w:firstLineChars="0"/>
      </w:pPr>
      <w:r>
        <w:t>Active Profile</w:t>
      </w:r>
      <w:r>
        <w:rPr>
          <w:rFonts w:hint="eastAsia"/>
        </w:rPr>
        <w:t>：当修改了下面的配置后需要按下这个进行激活配置，使修改的配置生效。</w:t>
      </w:r>
    </w:p>
    <w:p w:rsidR="005B7913" w:rsidRDefault="005B7913" w:rsidP="005B7913">
      <w:pPr>
        <w:pStyle w:val="a4"/>
        <w:numPr>
          <w:ilvl w:val="0"/>
          <w:numId w:val="21"/>
        </w:numPr>
        <w:ind w:firstLineChars="0"/>
      </w:pPr>
      <w:r>
        <w:t>Reset Configuration</w:t>
      </w:r>
      <w:r>
        <w:rPr>
          <w:rFonts w:hint="eastAsia"/>
        </w:rPr>
        <w:t>：如果在修改过程中出现错误，或放弃修改，可以按下这个进行复位。</w:t>
      </w:r>
    </w:p>
    <w:p w:rsidR="005B7913" w:rsidRDefault="005B7913" w:rsidP="005B7913">
      <w:pPr>
        <w:pStyle w:val="a4"/>
        <w:numPr>
          <w:ilvl w:val="0"/>
          <w:numId w:val="21"/>
        </w:numPr>
        <w:ind w:firstLineChars="0"/>
      </w:pPr>
      <w:r>
        <w:t xml:space="preserve">Rollback </w:t>
      </w:r>
      <w:proofErr w:type="spellStart"/>
      <w:r>
        <w:t>Authz</w:t>
      </w:r>
      <w:proofErr w:type="spellEnd"/>
      <w:r>
        <w:rPr>
          <w:rFonts w:hint="eastAsia"/>
        </w:rPr>
        <w:t>：这个是用来恢复到上一个已经激活生效的版本的组和仓库配置。</w:t>
      </w:r>
    </w:p>
    <w:p w:rsidR="005B7913" w:rsidRDefault="005B7913" w:rsidP="005B7913">
      <w:pPr>
        <w:pStyle w:val="a4"/>
        <w:numPr>
          <w:ilvl w:val="0"/>
          <w:numId w:val="21"/>
        </w:numPr>
        <w:ind w:firstLineChars="0"/>
      </w:pPr>
      <w:r w:rsidRPr="005B7913">
        <w:t xml:space="preserve">Rollback </w:t>
      </w:r>
      <w:proofErr w:type="spellStart"/>
      <w:r w:rsidRPr="005B7913">
        <w:t>Passwd</w:t>
      </w:r>
      <w:proofErr w:type="spellEnd"/>
      <w:r>
        <w:rPr>
          <w:rFonts w:hint="eastAsia"/>
        </w:rPr>
        <w:t>：这个是用来恢复到上一个已经激活生效的版本的密码配置。</w:t>
      </w:r>
    </w:p>
    <w:p w:rsidR="005B7913" w:rsidRDefault="005B7913" w:rsidP="005B7913">
      <w:pPr>
        <w:pStyle w:val="3"/>
      </w:pPr>
      <w:bookmarkStart w:id="6" w:name="_Toc330452800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部份</w:t>
      </w:r>
      <w:r>
        <w:rPr>
          <w:rFonts w:hint="eastAsia"/>
        </w:rPr>
        <w:t>-</w:t>
      </w:r>
      <w:r>
        <w:rPr>
          <w:rFonts w:hint="eastAsia"/>
        </w:rPr>
        <w:t>隐藏面板</w:t>
      </w:r>
      <w:bookmarkEnd w:id="6"/>
    </w:p>
    <w:p w:rsidR="005B7913" w:rsidRDefault="005B7913" w:rsidP="005B7913">
      <w:pPr>
        <w:ind w:firstLineChars="0"/>
      </w:pPr>
      <w:r>
        <w:rPr>
          <w:rFonts w:hint="eastAsia"/>
        </w:rPr>
        <w:t>这个功能用来隐藏第</w:t>
      </w:r>
      <w:r>
        <w:rPr>
          <w:rFonts w:hint="eastAsia"/>
        </w:rPr>
        <w:t>3</w:t>
      </w:r>
      <w:r>
        <w:rPr>
          <w:rFonts w:hint="eastAsia"/>
        </w:rPr>
        <w:t>部份的内容，以腾出更的可视区域，方便操作。</w:t>
      </w:r>
    </w:p>
    <w:p w:rsidR="005B7913" w:rsidRDefault="005B7913" w:rsidP="005B7913">
      <w:pPr>
        <w:pStyle w:val="3"/>
      </w:pPr>
      <w:bookmarkStart w:id="7" w:name="_Toc330452801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部份</w:t>
      </w:r>
      <w:r>
        <w:rPr>
          <w:rFonts w:hint="eastAsia"/>
        </w:rPr>
        <w:t>-</w:t>
      </w:r>
      <w:r>
        <w:rPr>
          <w:rFonts w:hint="eastAsia"/>
        </w:rPr>
        <w:t>添加组、仓库、用户等功能</w:t>
      </w:r>
      <w:bookmarkEnd w:id="7"/>
    </w:p>
    <w:p w:rsidR="005B7913" w:rsidRDefault="005B7913" w:rsidP="005B7913">
      <w:pPr>
        <w:ind w:firstLineChars="0"/>
      </w:pPr>
      <w:r>
        <w:rPr>
          <w:rFonts w:hint="eastAsia"/>
        </w:rPr>
        <w:t>这部份功能包括：</w:t>
      </w:r>
    </w:p>
    <w:p w:rsidR="005B7913" w:rsidRDefault="005B7913" w:rsidP="00094B27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ADD GROUP</w:t>
      </w:r>
      <w:r>
        <w:rPr>
          <w:rFonts w:hint="eastAsia"/>
        </w:rPr>
        <w:t>：添加一个用户分组，</w:t>
      </w:r>
      <w:r w:rsidR="00094B27">
        <w:rPr>
          <w:rFonts w:hint="eastAsia"/>
        </w:rPr>
        <w:t>只限英文字符，不要填写中文，如：</w:t>
      </w:r>
      <w:r w:rsidR="00094B27">
        <w:rPr>
          <w:rFonts w:hint="eastAsia"/>
        </w:rPr>
        <w:t>users</w:t>
      </w:r>
      <w:r w:rsidR="00094B27">
        <w:rPr>
          <w:rFonts w:hint="eastAsia"/>
        </w:rPr>
        <w:t>。</w:t>
      </w:r>
    </w:p>
    <w:p w:rsidR="00094B27" w:rsidRDefault="00094B27" w:rsidP="00094B27">
      <w:pPr>
        <w:pStyle w:val="a4"/>
        <w:numPr>
          <w:ilvl w:val="0"/>
          <w:numId w:val="22"/>
        </w:numPr>
        <w:ind w:firstLineChars="0"/>
      </w:pPr>
      <w:r w:rsidRPr="00094B27">
        <w:t>CREATE REPOSITORY</w:t>
      </w:r>
      <w:r>
        <w:rPr>
          <w:rFonts w:hint="eastAsia"/>
        </w:rPr>
        <w:t>：创建一个仓库，只限英文字符，不要填写中文，如：</w:t>
      </w:r>
      <w:r>
        <w:rPr>
          <w:rFonts w:hint="eastAsia"/>
        </w:rPr>
        <w:t>test</w:t>
      </w:r>
      <w:r>
        <w:rPr>
          <w:rFonts w:hint="eastAsia"/>
        </w:rPr>
        <w:t>，创建仓库后还得使用【</w:t>
      </w:r>
      <w:r>
        <w:t>ADD REPOSITORY</w:t>
      </w:r>
      <w:r>
        <w:rPr>
          <w:rFonts w:hint="eastAsia"/>
        </w:rPr>
        <w:t>】来添加仓库的配置。</w:t>
      </w:r>
    </w:p>
    <w:p w:rsidR="005B7913" w:rsidRDefault="005B7913" w:rsidP="00094B27">
      <w:pPr>
        <w:pStyle w:val="a4"/>
        <w:numPr>
          <w:ilvl w:val="0"/>
          <w:numId w:val="22"/>
        </w:numPr>
        <w:ind w:firstLineChars="0"/>
      </w:pPr>
      <w:r>
        <w:lastRenderedPageBreak/>
        <w:t>ADD REPOSITORY</w:t>
      </w:r>
      <w:r>
        <w:rPr>
          <w:rFonts w:hint="eastAsia"/>
        </w:rPr>
        <w:t>：</w:t>
      </w:r>
      <w:r w:rsidR="00094B27">
        <w:rPr>
          <w:rFonts w:hint="eastAsia"/>
        </w:rPr>
        <w:t>添加一个仓库到配置文件，只限英文字符，不要填写中文，规则为</w:t>
      </w:r>
      <w:proofErr w:type="gramStart"/>
      <w:r w:rsidR="00094B27">
        <w:rPr>
          <w:rFonts w:hint="eastAsia"/>
        </w:rPr>
        <w:t>：</w:t>
      </w:r>
      <w:r w:rsidR="00094B27">
        <w:rPr>
          <w:rFonts w:hint="eastAsia"/>
        </w:rPr>
        <w:t>[</w:t>
      </w:r>
      <w:proofErr w:type="spellStart"/>
      <w:proofErr w:type="gramEnd"/>
      <w:r w:rsidR="00094B27">
        <w:rPr>
          <w:rFonts w:hint="eastAsia"/>
        </w:rPr>
        <w:t>repositoryName</w:t>
      </w:r>
      <w:proofErr w:type="spellEnd"/>
      <w:r w:rsidR="00094B27">
        <w:rPr>
          <w:rFonts w:hint="eastAsia"/>
        </w:rPr>
        <w:t>:/</w:t>
      </w:r>
      <w:proofErr w:type="spellStart"/>
      <w:r w:rsidR="00094B27">
        <w:rPr>
          <w:rFonts w:hint="eastAsia"/>
        </w:rPr>
        <w:t>dirName</w:t>
      </w:r>
      <w:proofErr w:type="spellEnd"/>
      <w:r w:rsidR="00094B27">
        <w:rPr>
          <w:rFonts w:hint="eastAsia"/>
        </w:rPr>
        <w:t>]</w:t>
      </w:r>
      <w:r w:rsidR="00094B27">
        <w:rPr>
          <w:rFonts w:hint="eastAsia"/>
        </w:rPr>
        <w:t>，如：</w:t>
      </w:r>
      <w:r w:rsidR="00094B27">
        <w:rPr>
          <w:rFonts w:hint="eastAsia"/>
        </w:rPr>
        <w:t>[test:/]</w:t>
      </w:r>
      <w:r w:rsidR="00094B27">
        <w:rPr>
          <w:rFonts w:hint="eastAsia"/>
        </w:rPr>
        <w:t>，</w:t>
      </w:r>
      <w:r w:rsidR="00094B27">
        <w:rPr>
          <w:rFonts w:hint="eastAsia"/>
        </w:rPr>
        <w:t>[test:/</w:t>
      </w:r>
      <w:proofErr w:type="spellStart"/>
      <w:r w:rsidR="00094B27">
        <w:rPr>
          <w:rFonts w:hint="eastAsia"/>
        </w:rPr>
        <w:t>dir</w:t>
      </w:r>
      <w:proofErr w:type="spellEnd"/>
      <w:r w:rsidR="00094B27">
        <w:rPr>
          <w:rFonts w:hint="eastAsia"/>
        </w:rPr>
        <w:t>]</w:t>
      </w:r>
      <w:r w:rsidR="00094B27">
        <w:rPr>
          <w:rFonts w:hint="eastAsia"/>
        </w:rPr>
        <w:t>。</w:t>
      </w:r>
    </w:p>
    <w:p w:rsidR="005B7913" w:rsidRDefault="005B7913" w:rsidP="00094B27">
      <w:pPr>
        <w:pStyle w:val="a4"/>
        <w:numPr>
          <w:ilvl w:val="0"/>
          <w:numId w:val="22"/>
        </w:numPr>
        <w:ind w:firstLineChars="0"/>
      </w:pPr>
      <w:r>
        <w:t>ADD USER</w:t>
      </w:r>
      <w:r>
        <w:rPr>
          <w:rFonts w:hint="eastAsia"/>
        </w:rPr>
        <w:t>：</w:t>
      </w:r>
      <w:r w:rsidR="00094B27">
        <w:rPr>
          <w:rFonts w:hint="eastAsia"/>
        </w:rPr>
        <w:t>添加用户或修改用户的密码，只限英文字符，不要填写中文</w:t>
      </w:r>
      <w:r w:rsidR="00DA26DD">
        <w:rPr>
          <w:rFonts w:hint="eastAsia"/>
        </w:rPr>
        <w:t>，密码必须</w:t>
      </w:r>
      <w:r w:rsidR="00066690">
        <w:rPr>
          <w:rFonts w:hint="eastAsia"/>
        </w:rPr>
        <w:t>至少</w:t>
      </w:r>
      <w:r w:rsidR="00DA26DD">
        <w:rPr>
          <w:rFonts w:hint="eastAsia"/>
        </w:rPr>
        <w:t>要</w:t>
      </w:r>
      <w:r w:rsidR="00DA26DD">
        <w:rPr>
          <w:rFonts w:hint="eastAsia"/>
        </w:rPr>
        <w:t>6</w:t>
      </w:r>
      <w:r w:rsidR="00DA26DD">
        <w:rPr>
          <w:rFonts w:hint="eastAsia"/>
        </w:rPr>
        <w:t>位</w:t>
      </w:r>
      <w:r w:rsidR="00094B27">
        <w:rPr>
          <w:rFonts w:hint="eastAsia"/>
        </w:rPr>
        <w:t>。</w:t>
      </w:r>
    </w:p>
    <w:p w:rsidR="00763F79" w:rsidRDefault="00763F79" w:rsidP="00763F79">
      <w:pPr>
        <w:pStyle w:val="3"/>
      </w:pPr>
      <w:bookmarkStart w:id="8" w:name="_Toc330452802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部份</w:t>
      </w:r>
      <w:r>
        <w:rPr>
          <w:rFonts w:hint="eastAsia"/>
        </w:rPr>
        <w:t>-</w:t>
      </w:r>
      <w:r>
        <w:rPr>
          <w:rFonts w:hint="eastAsia"/>
        </w:rPr>
        <w:t>组、仓库、用户列表</w:t>
      </w:r>
      <w:bookmarkEnd w:id="8"/>
    </w:p>
    <w:p w:rsidR="00763F79" w:rsidRDefault="00763F79" w:rsidP="00763F79">
      <w:pPr>
        <w:ind w:firstLine="420"/>
      </w:pPr>
      <w:r>
        <w:rPr>
          <w:rFonts w:hint="eastAsia"/>
        </w:rPr>
        <w:t>这部份列出了用户组、仓库、及所有用户的列表</w:t>
      </w:r>
    </w:p>
    <w:p w:rsidR="00763F79" w:rsidRDefault="00763F79" w:rsidP="00763F79">
      <w:pPr>
        <w:pStyle w:val="3"/>
      </w:pPr>
      <w:bookmarkStart w:id="9" w:name="_Toc330452803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部份</w:t>
      </w:r>
      <w:r>
        <w:rPr>
          <w:rFonts w:hint="eastAsia"/>
        </w:rPr>
        <w:t>-</w:t>
      </w:r>
      <w:r>
        <w:rPr>
          <w:rFonts w:hint="eastAsia"/>
        </w:rPr>
        <w:t>组、仓库的权限配置</w:t>
      </w:r>
      <w:bookmarkEnd w:id="9"/>
    </w:p>
    <w:p w:rsidR="00763F79" w:rsidRDefault="00763F79" w:rsidP="00763F79">
      <w:pPr>
        <w:ind w:firstLineChars="0"/>
      </w:pPr>
      <w:r>
        <w:rPr>
          <w:rFonts w:hint="eastAsia"/>
        </w:rPr>
        <w:t>用户组的配置，这个只选择该用户组包括的用户。</w:t>
      </w:r>
    </w:p>
    <w:p w:rsidR="00763F79" w:rsidRDefault="00763F79" w:rsidP="00763F79">
      <w:pPr>
        <w:ind w:firstLineChars="0"/>
        <w:rPr>
          <w:rFonts w:hint="eastAsia"/>
        </w:rPr>
      </w:pPr>
      <w:r>
        <w:rPr>
          <w:rFonts w:hint="eastAsia"/>
        </w:rPr>
        <w:t>仓库的权限配置，权限分三种：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Read</w:t>
      </w:r>
      <w:r>
        <w:rPr>
          <w:rFonts w:hint="eastAsia"/>
        </w:rPr>
        <w:t>），</w:t>
      </w:r>
      <w:r>
        <w:rPr>
          <w:rFonts w:hint="eastAsia"/>
        </w:rPr>
        <w:t>W</w:t>
      </w:r>
      <w:r>
        <w:rPr>
          <w:rFonts w:hint="eastAsia"/>
        </w:rPr>
        <w:t>（</w:t>
      </w:r>
      <w:r>
        <w:rPr>
          <w:rFonts w:hint="eastAsia"/>
        </w:rPr>
        <w:t>Write</w:t>
      </w:r>
      <w:r>
        <w:rPr>
          <w:rFonts w:hint="eastAsia"/>
        </w:rPr>
        <w:t>），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None</w:t>
      </w:r>
      <w:r>
        <w:rPr>
          <w:rFonts w:hint="eastAsia"/>
        </w:rPr>
        <w:t>），对应勾选相应的权限就行了。需要注意的是需要把</w:t>
      </w:r>
      <w:r>
        <w:rPr>
          <w:rFonts w:hint="eastAsia"/>
        </w:rPr>
        <w:t>*</w:t>
      </w:r>
      <w:r>
        <w:rPr>
          <w:rFonts w:hint="eastAsia"/>
        </w:rPr>
        <w:t>的权限也勾选上，如：</w:t>
      </w:r>
      <w:r>
        <w:rPr>
          <w:noProof/>
        </w:rPr>
        <w:drawing>
          <wp:inline distT="0" distB="0" distL="0" distR="0" wp14:anchorId="08E8762B" wp14:editId="6E487D38">
            <wp:extent cx="3057525" cy="30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840">
        <w:rPr>
          <w:rFonts w:hint="eastAsia"/>
        </w:rPr>
        <w:t>。</w:t>
      </w:r>
    </w:p>
    <w:p w:rsidR="009717F1" w:rsidRDefault="009717F1" w:rsidP="009717F1">
      <w:pPr>
        <w:pStyle w:val="2"/>
        <w:rPr>
          <w:rFonts w:hint="eastAsia"/>
        </w:rPr>
      </w:pPr>
      <w:bookmarkStart w:id="10" w:name="_Toc330452804"/>
      <w:r>
        <w:rPr>
          <w:rFonts w:hint="eastAsia"/>
        </w:rPr>
        <w:t>示例</w:t>
      </w:r>
      <w:bookmarkEnd w:id="10"/>
    </w:p>
    <w:p w:rsidR="009717F1" w:rsidRDefault="009717F1" w:rsidP="009717F1">
      <w:pPr>
        <w:ind w:firstLine="420"/>
        <w:rPr>
          <w:rFonts w:hint="eastAsia"/>
        </w:rPr>
      </w:pPr>
      <w:r>
        <w:rPr>
          <w:rFonts w:hint="eastAsia"/>
        </w:rPr>
        <w:t>下面是以使用整个功能作为一个示例来说明这个工具是如何使用的。</w:t>
      </w:r>
    </w:p>
    <w:p w:rsidR="009717F1" w:rsidRDefault="009717F1" w:rsidP="009717F1">
      <w:pPr>
        <w:ind w:firstLine="420"/>
        <w:rPr>
          <w:rFonts w:hint="eastAsia"/>
        </w:rPr>
      </w:pPr>
      <w:r>
        <w:rPr>
          <w:rFonts w:hint="eastAsia"/>
        </w:rPr>
        <w:t>这个示例的功能包括：创建仓库</w:t>
      </w:r>
      <w:r>
        <w:rPr>
          <w:rFonts w:hint="eastAsia"/>
        </w:rPr>
        <w:t>(</w:t>
      </w:r>
      <w:r w:rsidRPr="00094B27">
        <w:t>CREATE REPOSITORY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添加仓库</w:t>
      </w:r>
      <w:r>
        <w:rPr>
          <w:rFonts w:hint="eastAsia"/>
        </w:rPr>
        <w:t>(</w:t>
      </w:r>
      <w:r>
        <w:t>ADD REPOSITORY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添加用户组</w:t>
      </w:r>
      <w:r>
        <w:rPr>
          <w:rFonts w:hint="eastAsia"/>
        </w:rPr>
        <w:t>(</w:t>
      </w:r>
      <w:r>
        <w:rPr>
          <w:rFonts w:hint="eastAsia"/>
        </w:rPr>
        <w:t>ADD GROUP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添加用户</w:t>
      </w:r>
      <w:r>
        <w:rPr>
          <w:rFonts w:hint="eastAsia"/>
        </w:rPr>
        <w:t>(</w:t>
      </w:r>
      <w:r>
        <w:t>ADD USER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717F1" w:rsidRDefault="009717F1" w:rsidP="00EB7826">
      <w:pPr>
        <w:pStyle w:val="a4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创建一个仓库</w:t>
      </w:r>
      <w:r>
        <w:rPr>
          <w:rFonts w:hint="eastAsia"/>
        </w:rPr>
        <w:t>test</w:t>
      </w:r>
      <w:r>
        <w:rPr>
          <w:rFonts w:hint="eastAsia"/>
        </w:rPr>
        <w:t>，填写</w:t>
      </w:r>
      <w:r>
        <w:rPr>
          <w:rFonts w:hint="eastAsia"/>
        </w:rPr>
        <w:t>Repository Name</w:t>
      </w:r>
      <w:r>
        <w:rPr>
          <w:rFonts w:hint="eastAsia"/>
        </w:rPr>
        <w:t>为</w:t>
      </w:r>
      <w:r>
        <w:rPr>
          <w:rFonts w:hint="eastAsia"/>
        </w:rPr>
        <w:t>test</w:t>
      </w:r>
      <w:r>
        <w:rPr>
          <w:rFonts w:hint="eastAsia"/>
        </w:rPr>
        <w:t>然后点击</w:t>
      </w:r>
      <w:r>
        <w:rPr>
          <w:rFonts w:hint="eastAsia"/>
        </w:rPr>
        <w:t>CREATE REPOSTIORY</w:t>
      </w:r>
      <w:r>
        <w:rPr>
          <w:rFonts w:hint="eastAsia"/>
        </w:rPr>
        <w:t>，如下图：</w:t>
      </w:r>
      <w:r>
        <w:rPr>
          <w:noProof/>
        </w:rPr>
        <w:drawing>
          <wp:inline distT="0" distB="0" distL="0" distR="0" wp14:anchorId="67C5BB1C" wp14:editId="27A81862">
            <wp:extent cx="4714875" cy="30362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661" cy="30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F1" w:rsidRDefault="009717F1" w:rsidP="00EB7826">
      <w:pPr>
        <w:pStyle w:val="a4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把该仓库添加到权限管理中，</w:t>
      </w:r>
      <w:r>
        <w:rPr>
          <w:rFonts w:hint="eastAsia"/>
        </w:rPr>
        <w:t>，填写</w:t>
      </w:r>
      <w:r>
        <w:rPr>
          <w:rFonts w:hint="eastAsia"/>
        </w:rPr>
        <w:t>Repository Name</w:t>
      </w:r>
      <w:r>
        <w:rPr>
          <w:rFonts w:hint="eastAsia"/>
        </w:rPr>
        <w:t>为</w:t>
      </w:r>
      <w:r>
        <w:rPr>
          <w:rFonts w:hint="eastAsia"/>
        </w:rPr>
        <w:t>[</w:t>
      </w:r>
      <w:r>
        <w:rPr>
          <w:rFonts w:hint="eastAsia"/>
        </w:rPr>
        <w:t>test</w:t>
      </w:r>
      <w:r>
        <w:rPr>
          <w:rFonts w:hint="eastAsia"/>
        </w:rPr>
        <w:t>:/]</w:t>
      </w:r>
      <w:r>
        <w:rPr>
          <w:rFonts w:hint="eastAsia"/>
        </w:rPr>
        <w:t>然后点击</w:t>
      </w:r>
      <w:r>
        <w:rPr>
          <w:rFonts w:hint="eastAsia"/>
        </w:rPr>
        <w:t>ADD</w:t>
      </w:r>
      <w:r>
        <w:rPr>
          <w:rFonts w:hint="eastAsia"/>
        </w:rPr>
        <w:t xml:space="preserve"> REPOSTIORY</w:t>
      </w:r>
      <w:r>
        <w:rPr>
          <w:rFonts w:hint="eastAsia"/>
        </w:rPr>
        <w:t>，如下图：</w:t>
      </w:r>
      <w:r>
        <w:rPr>
          <w:noProof/>
        </w:rPr>
        <w:lastRenderedPageBreak/>
        <w:drawing>
          <wp:inline distT="0" distB="0" distL="0" distR="0" wp14:anchorId="623487A7" wp14:editId="14450F67">
            <wp:extent cx="4772025" cy="3027253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758" cy="30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F1" w:rsidRDefault="009717F1" w:rsidP="00EB7826">
      <w:pPr>
        <w:pStyle w:val="a4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添加一个用户组</w:t>
      </w:r>
      <w:r>
        <w:rPr>
          <w:rFonts w:hint="eastAsia"/>
        </w:rPr>
        <w:t>，填写</w:t>
      </w:r>
      <w:r>
        <w:rPr>
          <w:rFonts w:hint="eastAsia"/>
        </w:rPr>
        <w:t>Group</w:t>
      </w:r>
      <w:r>
        <w:rPr>
          <w:rFonts w:hint="eastAsia"/>
        </w:rPr>
        <w:t xml:space="preserve"> Name</w:t>
      </w:r>
      <w:r>
        <w:rPr>
          <w:rFonts w:hint="eastAsia"/>
        </w:rPr>
        <w:t>为</w:t>
      </w:r>
      <w:r>
        <w:rPr>
          <w:rFonts w:hint="eastAsia"/>
        </w:rPr>
        <w:t>admin</w:t>
      </w:r>
      <w:r>
        <w:rPr>
          <w:rFonts w:hint="eastAsia"/>
        </w:rPr>
        <w:t>然后点击</w:t>
      </w:r>
      <w:r>
        <w:rPr>
          <w:rFonts w:hint="eastAsia"/>
        </w:rPr>
        <w:t xml:space="preserve">ADD </w:t>
      </w:r>
      <w:r>
        <w:rPr>
          <w:rFonts w:hint="eastAsia"/>
        </w:rPr>
        <w:t>GROUP</w:t>
      </w:r>
      <w:r>
        <w:rPr>
          <w:rFonts w:hint="eastAsia"/>
        </w:rPr>
        <w:t>，如下图：</w:t>
      </w:r>
      <w:r>
        <w:rPr>
          <w:noProof/>
        </w:rPr>
        <w:drawing>
          <wp:inline distT="0" distB="0" distL="0" distR="0" wp14:anchorId="5735C99C" wp14:editId="458458E9">
            <wp:extent cx="4794087" cy="303847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3460" cy="303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AD" w:rsidRDefault="00B539AD" w:rsidP="00EB7826">
      <w:pPr>
        <w:pStyle w:val="a4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添加一个用户，填写</w:t>
      </w:r>
      <w:r>
        <w:rPr>
          <w:rFonts w:hint="eastAsia"/>
        </w:rPr>
        <w:t>User</w:t>
      </w:r>
      <w:r>
        <w:rPr>
          <w:rFonts w:hint="eastAsia"/>
        </w:rPr>
        <w:t xml:space="preserve"> Name</w:t>
      </w:r>
      <w:r>
        <w:rPr>
          <w:rFonts w:hint="eastAsia"/>
        </w:rPr>
        <w:t>为</w:t>
      </w:r>
      <w:r>
        <w:rPr>
          <w:rFonts w:hint="eastAsia"/>
        </w:rPr>
        <w:t>admin</w:t>
      </w:r>
      <w:r>
        <w:rPr>
          <w:rFonts w:hint="eastAsia"/>
        </w:rPr>
        <w:t>，</w:t>
      </w:r>
      <w:r>
        <w:rPr>
          <w:rFonts w:hint="eastAsia"/>
        </w:rPr>
        <w:t>User Password</w:t>
      </w:r>
      <w:r>
        <w:rPr>
          <w:rFonts w:hint="eastAsia"/>
        </w:rPr>
        <w:t>为</w:t>
      </w:r>
      <w:r>
        <w:rPr>
          <w:rFonts w:hint="eastAsia"/>
        </w:rPr>
        <w:t>admin123</w:t>
      </w:r>
      <w:r>
        <w:rPr>
          <w:rFonts w:hint="eastAsia"/>
        </w:rPr>
        <w:t>，</w:t>
      </w:r>
      <w:r>
        <w:rPr>
          <w:rFonts w:hint="eastAsia"/>
        </w:rPr>
        <w:t>Password Confirm</w:t>
      </w:r>
      <w:r>
        <w:rPr>
          <w:rFonts w:hint="eastAsia"/>
        </w:rPr>
        <w:t>为</w:t>
      </w:r>
      <w:r>
        <w:rPr>
          <w:rFonts w:hint="eastAsia"/>
        </w:rPr>
        <w:t>admin123</w:t>
      </w:r>
      <w:r>
        <w:rPr>
          <w:rFonts w:hint="eastAsia"/>
        </w:rPr>
        <w:t>，</w:t>
      </w:r>
      <w:r>
        <w:rPr>
          <w:rFonts w:hint="eastAsia"/>
        </w:rPr>
        <w:t>然后点击</w:t>
      </w:r>
      <w:r>
        <w:rPr>
          <w:rFonts w:hint="eastAsia"/>
        </w:rPr>
        <w:t xml:space="preserve">ADD </w:t>
      </w:r>
      <w:r>
        <w:rPr>
          <w:rFonts w:hint="eastAsia"/>
        </w:rPr>
        <w:t>USER</w:t>
      </w:r>
      <w:r>
        <w:rPr>
          <w:rFonts w:hint="eastAsia"/>
        </w:rPr>
        <w:t>，如下图：</w:t>
      </w:r>
      <w:r>
        <w:rPr>
          <w:noProof/>
        </w:rPr>
        <w:lastRenderedPageBreak/>
        <w:drawing>
          <wp:inline distT="0" distB="0" distL="0" distR="0" wp14:anchorId="3034E211" wp14:editId="77D16E41">
            <wp:extent cx="4781550" cy="304215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626" cy="30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AD" w:rsidRDefault="00B539AD" w:rsidP="00EB7826">
      <w:pPr>
        <w:pStyle w:val="a4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为刚创建的仓库指定用户组及权限，先点击</w:t>
      </w:r>
      <w:r>
        <w:rPr>
          <w:rFonts w:hint="eastAsia"/>
        </w:rPr>
        <w:t>REPOSITORY LIST</w:t>
      </w:r>
      <w:r>
        <w:rPr>
          <w:rFonts w:hint="eastAsia"/>
        </w:rPr>
        <w:t>中的</w:t>
      </w:r>
      <w:r>
        <w:rPr>
          <w:rFonts w:hint="eastAsia"/>
        </w:rPr>
        <w:t>[test:/]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，然后配置权限，如下图：</w:t>
      </w:r>
      <w:r>
        <w:rPr>
          <w:noProof/>
        </w:rPr>
        <w:drawing>
          <wp:inline distT="0" distB="0" distL="0" distR="0" wp14:anchorId="19CC6E40" wp14:editId="52AE5ACD">
            <wp:extent cx="4781550" cy="3351512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04" cy="335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AD" w:rsidRPr="00B539AD" w:rsidRDefault="00B539AD" w:rsidP="00EB7826">
      <w:pPr>
        <w:pStyle w:val="a4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最后激活这些配置，点击</w:t>
      </w:r>
      <w:r>
        <w:rPr>
          <w:rFonts w:hint="eastAsia"/>
        </w:rPr>
        <w:t>Active Profile</w:t>
      </w:r>
      <w:r>
        <w:rPr>
          <w:rFonts w:hint="eastAsia"/>
        </w:rPr>
        <w:t>，如下图：</w:t>
      </w:r>
      <w:r>
        <w:rPr>
          <w:noProof/>
        </w:rPr>
        <w:lastRenderedPageBreak/>
        <w:drawing>
          <wp:inline distT="0" distB="0" distL="0" distR="0" wp14:anchorId="7FEA54EF" wp14:editId="5BC96343">
            <wp:extent cx="4797397" cy="320992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3898" cy="32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AD" w:rsidRPr="00B539AD" w:rsidRDefault="00B539AD" w:rsidP="00B539AD">
      <w:pPr>
        <w:ind w:firstLine="420"/>
        <w:rPr>
          <w:rFonts w:hint="eastAsia"/>
        </w:rPr>
      </w:pPr>
    </w:p>
    <w:p w:rsidR="009717F1" w:rsidRPr="00763F79" w:rsidRDefault="009717F1" w:rsidP="00763F79">
      <w:pPr>
        <w:ind w:firstLineChars="0"/>
      </w:pPr>
    </w:p>
    <w:sectPr w:rsidR="009717F1" w:rsidRPr="00763F79" w:rsidSect="00FA27D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73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C5D" w:rsidRDefault="00572C5D" w:rsidP="00B4036A">
      <w:pPr>
        <w:ind w:firstLine="420"/>
      </w:pPr>
      <w:r>
        <w:separator/>
      </w:r>
    </w:p>
  </w:endnote>
  <w:endnote w:type="continuationSeparator" w:id="0">
    <w:p w:rsidR="00572C5D" w:rsidRDefault="00572C5D" w:rsidP="00B4036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283" w:rsidRDefault="00FD0283" w:rsidP="00FD0283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283" w:rsidRPr="00E135F5" w:rsidRDefault="00E135F5" w:rsidP="00E135F5">
    <w:pPr>
      <w:widowControl/>
      <w:ind w:firstLineChars="1550" w:firstLine="2790"/>
      <w:rPr>
        <w:rFonts w:ascii="宋体" w:hAnsi="宋体"/>
        <w:sz w:val="18"/>
        <w:szCs w:val="18"/>
      </w:rPr>
    </w:pPr>
    <w:r w:rsidRPr="002D2588">
      <w:rPr>
        <w:rFonts w:ascii="宋体" w:hAnsi="宋体" w:hint="eastAsia"/>
        <w:sz w:val="18"/>
        <w:szCs w:val="18"/>
      </w:rPr>
      <w:t>第</w:t>
    </w:r>
    <w:r w:rsidRPr="002D2588">
      <w:rPr>
        <w:rFonts w:ascii="宋体" w:hAnsi="宋体"/>
        <w:sz w:val="18"/>
        <w:szCs w:val="18"/>
      </w:rPr>
      <w:t xml:space="preserve"> </w:t>
    </w:r>
    <w:r>
      <w:rPr>
        <w:rStyle w:val="af1"/>
        <w:sz w:val="18"/>
        <w:szCs w:val="18"/>
      </w:rPr>
      <w:fldChar w:fldCharType="begin"/>
    </w:r>
    <w:r>
      <w:rPr>
        <w:rStyle w:val="af1"/>
        <w:sz w:val="18"/>
        <w:szCs w:val="18"/>
      </w:rPr>
      <w:instrText xml:space="preserve"> PAGE </w:instrText>
    </w:r>
    <w:r>
      <w:rPr>
        <w:rStyle w:val="af1"/>
        <w:sz w:val="18"/>
        <w:szCs w:val="18"/>
      </w:rPr>
      <w:fldChar w:fldCharType="separate"/>
    </w:r>
    <w:r w:rsidR="007C0848">
      <w:rPr>
        <w:rStyle w:val="af1"/>
        <w:noProof/>
        <w:sz w:val="18"/>
        <w:szCs w:val="18"/>
      </w:rPr>
      <w:t>3</w:t>
    </w:r>
    <w:r>
      <w:rPr>
        <w:rStyle w:val="af1"/>
        <w:sz w:val="18"/>
        <w:szCs w:val="18"/>
      </w:rPr>
      <w:fldChar w:fldCharType="end"/>
    </w:r>
    <w:r w:rsidRPr="002D2588">
      <w:rPr>
        <w:rFonts w:ascii="宋体" w:hAnsi="宋体"/>
        <w:sz w:val="18"/>
        <w:szCs w:val="18"/>
      </w:rPr>
      <w:t xml:space="preserve"> </w:t>
    </w:r>
    <w:r w:rsidRPr="002D2588">
      <w:rPr>
        <w:rFonts w:ascii="宋体" w:hAnsi="宋体" w:hint="eastAsia"/>
        <w:sz w:val="18"/>
        <w:szCs w:val="18"/>
      </w:rPr>
      <w:t>页</w:t>
    </w:r>
    <w:r w:rsidRPr="002D2588">
      <w:rPr>
        <w:rFonts w:ascii="宋体" w:hAnsi="宋体"/>
        <w:sz w:val="18"/>
        <w:szCs w:val="18"/>
      </w:rPr>
      <w:tab/>
    </w:r>
    <w:r>
      <w:rPr>
        <w:rFonts w:ascii="宋体" w:hAnsi="宋体" w:hint="eastAsia"/>
        <w:sz w:val="18"/>
        <w:szCs w:val="18"/>
      </w:rPr>
      <w:t xml:space="preserve">共 </w:t>
    </w:r>
    <w:r>
      <w:rPr>
        <w:rStyle w:val="af1"/>
        <w:sz w:val="18"/>
        <w:szCs w:val="18"/>
      </w:rPr>
      <w:fldChar w:fldCharType="begin"/>
    </w:r>
    <w:r>
      <w:rPr>
        <w:rStyle w:val="af1"/>
        <w:sz w:val="18"/>
        <w:szCs w:val="18"/>
      </w:rPr>
      <w:instrText xml:space="preserve"> NUMPAGES </w:instrText>
    </w:r>
    <w:r>
      <w:rPr>
        <w:rStyle w:val="af1"/>
        <w:sz w:val="18"/>
        <w:szCs w:val="18"/>
      </w:rPr>
      <w:fldChar w:fldCharType="separate"/>
    </w:r>
    <w:r w:rsidR="007C0848">
      <w:rPr>
        <w:rStyle w:val="af1"/>
        <w:noProof/>
        <w:sz w:val="18"/>
        <w:szCs w:val="18"/>
      </w:rPr>
      <w:t>8</w:t>
    </w:r>
    <w:r>
      <w:rPr>
        <w:rStyle w:val="af1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 xml:space="preserve"> 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283" w:rsidRDefault="00FD0283" w:rsidP="00FD0283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C5D" w:rsidRDefault="00572C5D" w:rsidP="00B4036A">
      <w:pPr>
        <w:ind w:firstLine="420"/>
      </w:pPr>
      <w:r>
        <w:separator/>
      </w:r>
    </w:p>
  </w:footnote>
  <w:footnote w:type="continuationSeparator" w:id="0">
    <w:p w:rsidR="00572C5D" w:rsidRDefault="00572C5D" w:rsidP="00B4036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283" w:rsidRDefault="00FD0283" w:rsidP="00FD0283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36A" w:rsidRDefault="00B4036A" w:rsidP="00FD0283">
    <w:pPr>
      <w:pStyle w:val="ab"/>
      <w:pBdr>
        <w:bottom w:val="single" w:sz="6" w:space="0" w:color="auto"/>
      </w:pBdr>
      <w:ind w:firstLineChars="0" w:firstLine="0"/>
      <w:jc w:val="both"/>
    </w:pPr>
    <w:r>
      <w:rPr>
        <w:rFonts w:hint="eastAsia"/>
      </w:rPr>
      <w:t>北京中通软联信息科技有限公司</w:t>
    </w:r>
    <w:r>
      <w:rPr>
        <w:rFonts w:hint="eastAsia"/>
      </w:rPr>
      <w:t xml:space="preserve">                              </w:t>
    </w:r>
    <w:r w:rsidR="008316C6">
      <w:rPr>
        <w:rFonts w:hint="eastAsia"/>
      </w:rPr>
      <w:t xml:space="preserve">          </w:t>
    </w:r>
    <w:r w:rsidR="008316C6" w:rsidRPr="008316C6">
      <w:rPr>
        <w:rFonts w:hint="eastAsia"/>
      </w:rPr>
      <w:t>SVN_TOOL</w:t>
    </w:r>
    <w:r w:rsidR="008316C6" w:rsidRPr="008316C6">
      <w:rPr>
        <w:rFonts w:hint="eastAsia"/>
      </w:rPr>
      <w:t>使用说明文档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283" w:rsidRDefault="00FD0283" w:rsidP="00FD0283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3AF3"/>
    <w:multiLevelType w:val="hybridMultilevel"/>
    <w:tmpl w:val="62EA3D62"/>
    <w:lvl w:ilvl="0" w:tplc="03203EEC">
      <w:start w:val="1"/>
      <w:numFmt w:val="decimal"/>
      <w:lvlText w:val="（%1）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>
    <w:nsid w:val="0F9E56FF"/>
    <w:multiLevelType w:val="hybridMultilevel"/>
    <w:tmpl w:val="715090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784141"/>
    <w:multiLevelType w:val="hybridMultilevel"/>
    <w:tmpl w:val="23B06B74"/>
    <w:lvl w:ilvl="0" w:tplc="CA22207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103C78"/>
    <w:multiLevelType w:val="hybridMultilevel"/>
    <w:tmpl w:val="2CFE62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2BB2ADB"/>
    <w:multiLevelType w:val="hybridMultilevel"/>
    <w:tmpl w:val="B15224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41F685C"/>
    <w:multiLevelType w:val="hybridMultilevel"/>
    <w:tmpl w:val="D9621420"/>
    <w:lvl w:ilvl="0" w:tplc="4E6AA2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C22A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1C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02B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9253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A29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BC4B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2B5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CA81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6C7EAC"/>
    <w:multiLevelType w:val="hybridMultilevel"/>
    <w:tmpl w:val="D2824296"/>
    <w:lvl w:ilvl="0" w:tplc="CA22207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4D7EA9"/>
    <w:multiLevelType w:val="multilevel"/>
    <w:tmpl w:val="3350E9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3904C31"/>
    <w:multiLevelType w:val="hybridMultilevel"/>
    <w:tmpl w:val="829E5592"/>
    <w:lvl w:ilvl="0" w:tplc="04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>
    <w:nsid w:val="43DE65F6"/>
    <w:multiLevelType w:val="multilevel"/>
    <w:tmpl w:val="952C35D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4914236"/>
    <w:multiLevelType w:val="hybridMultilevel"/>
    <w:tmpl w:val="960CAE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6C547A0"/>
    <w:multiLevelType w:val="hybridMultilevel"/>
    <w:tmpl w:val="232A52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EBC59DF"/>
    <w:multiLevelType w:val="hybridMultilevel"/>
    <w:tmpl w:val="16AAB7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A244D8"/>
    <w:multiLevelType w:val="hybridMultilevel"/>
    <w:tmpl w:val="9A58C7F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3A7002C"/>
    <w:multiLevelType w:val="hybridMultilevel"/>
    <w:tmpl w:val="830495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E1A666F"/>
    <w:multiLevelType w:val="hybridMultilevel"/>
    <w:tmpl w:val="1D2EB6CA"/>
    <w:lvl w:ilvl="0" w:tplc="01C8A4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522D2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AA923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B2FD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AF4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2001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4DDD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0AEF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5ED8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CE3F5B"/>
    <w:multiLevelType w:val="hybridMultilevel"/>
    <w:tmpl w:val="AA0C43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5D57496"/>
    <w:multiLevelType w:val="hybridMultilevel"/>
    <w:tmpl w:val="C7C0C5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8ED0788"/>
    <w:multiLevelType w:val="hybridMultilevel"/>
    <w:tmpl w:val="900EFAD0"/>
    <w:lvl w:ilvl="0" w:tplc="386C0A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B4753D2"/>
    <w:multiLevelType w:val="hybridMultilevel"/>
    <w:tmpl w:val="B1A48508"/>
    <w:lvl w:ilvl="0" w:tplc="CA22207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24A4188"/>
    <w:multiLevelType w:val="hybridMultilevel"/>
    <w:tmpl w:val="99283B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FA65516"/>
    <w:multiLevelType w:val="hybridMultilevel"/>
    <w:tmpl w:val="CF9C3DE6"/>
    <w:lvl w:ilvl="0" w:tplc="CA22207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7"/>
  </w:num>
  <w:num w:numId="2">
    <w:abstractNumId w:val="9"/>
  </w:num>
  <w:num w:numId="3">
    <w:abstractNumId w:val="9"/>
  </w:num>
  <w:num w:numId="4">
    <w:abstractNumId w:val="3"/>
  </w:num>
  <w:num w:numId="5">
    <w:abstractNumId w:val="14"/>
  </w:num>
  <w:num w:numId="6">
    <w:abstractNumId w:val="1"/>
  </w:num>
  <w:num w:numId="7">
    <w:abstractNumId w:val="4"/>
  </w:num>
  <w:num w:numId="8">
    <w:abstractNumId w:val="2"/>
  </w:num>
  <w:num w:numId="9">
    <w:abstractNumId w:val="19"/>
  </w:num>
  <w:num w:numId="10">
    <w:abstractNumId w:val="6"/>
  </w:num>
  <w:num w:numId="11">
    <w:abstractNumId w:val="12"/>
  </w:num>
  <w:num w:numId="12">
    <w:abstractNumId w:val="11"/>
  </w:num>
  <w:num w:numId="13">
    <w:abstractNumId w:val="10"/>
  </w:num>
  <w:num w:numId="14">
    <w:abstractNumId w:val="17"/>
  </w:num>
  <w:num w:numId="15">
    <w:abstractNumId w:val="16"/>
  </w:num>
  <w:num w:numId="16">
    <w:abstractNumId w:val="20"/>
  </w:num>
  <w:num w:numId="17">
    <w:abstractNumId w:val="15"/>
  </w:num>
  <w:num w:numId="18">
    <w:abstractNumId w:val="5"/>
  </w:num>
  <w:num w:numId="19">
    <w:abstractNumId w:val="18"/>
  </w:num>
  <w:num w:numId="20">
    <w:abstractNumId w:val="0"/>
  </w:num>
  <w:num w:numId="21">
    <w:abstractNumId w:val="13"/>
  </w:num>
  <w:num w:numId="22">
    <w:abstractNumId w:val="8"/>
  </w:num>
  <w:num w:numId="23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6A"/>
    <w:rsid w:val="00007AC4"/>
    <w:rsid w:val="000312DE"/>
    <w:rsid w:val="00032E15"/>
    <w:rsid w:val="0003377D"/>
    <w:rsid w:val="00034DD1"/>
    <w:rsid w:val="00051B6D"/>
    <w:rsid w:val="00066690"/>
    <w:rsid w:val="00067872"/>
    <w:rsid w:val="00087405"/>
    <w:rsid w:val="000910FA"/>
    <w:rsid w:val="00094B27"/>
    <w:rsid w:val="00097F2E"/>
    <w:rsid w:val="000A0373"/>
    <w:rsid w:val="000A32E0"/>
    <w:rsid w:val="000A385E"/>
    <w:rsid w:val="000B1CC4"/>
    <w:rsid w:val="000C2A87"/>
    <w:rsid w:val="000C499D"/>
    <w:rsid w:val="000C76D6"/>
    <w:rsid w:val="000D7B26"/>
    <w:rsid w:val="000E33EE"/>
    <w:rsid w:val="000F4BD1"/>
    <w:rsid w:val="00101707"/>
    <w:rsid w:val="001022C5"/>
    <w:rsid w:val="0010288E"/>
    <w:rsid w:val="00126F27"/>
    <w:rsid w:val="001471E2"/>
    <w:rsid w:val="00153D36"/>
    <w:rsid w:val="00164CE0"/>
    <w:rsid w:val="00175F6F"/>
    <w:rsid w:val="001771ED"/>
    <w:rsid w:val="001903EE"/>
    <w:rsid w:val="00193CF4"/>
    <w:rsid w:val="001954C4"/>
    <w:rsid w:val="00197395"/>
    <w:rsid w:val="00197ADF"/>
    <w:rsid w:val="001A0D04"/>
    <w:rsid w:val="001A694F"/>
    <w:rsid w:val="001B06D6"/>
    <w:rsid w:val="001B0E4F"/>
    <w:rsid w:val="001B1AB8"/>
    <w:rsid w:val="001B2E04"/>
    <w:rsid w:val="001B43E3"/>
    <w:rsid w:val="001C328C"/>
    <w:rsid w:val="001C5351"/>
    <w:rsid w:val="001D7010"/>
    <w:rsid w:val="001E0514"/>
    <w:rsid w:val="001E6965"/>
    <w:rsid w:val="001F7207"/>
    <w:rsid w:val="00201BD2"/>
    <w:rsid w:val="002107C5"/>
    <w:rsid w:val="002129F1"/>
    <w:rsid w:val="00213367"/>
    <w:rsid w:val="002204B1"/>
    <w:rsid w:val="002240D9"/>
    <w:rsid w:val="00234BD4"/>
    <w:rsid w:val="002376AF"/>
    <w:rsid w:val="00243487"/>
    <w:rsid w:val="00244EA3"/>
    <w:rsid w:val="002458A1"/>
    <w:rsid w:val="00246036"/>
    <w:rsid w:val="002461C2"/>
    <w:rsid w:val="0024781F"/>
    <w:rsid w:val="00252B51"/>
    <w:rsid w:val="00254714"/>
    <w:rsid w:val="002547E5"/>
    <w:rsid w:val="00262E44"/>
    <w:rsid w:val="00265AFE"/>
    <w:rsid w:val="00270102"/>
    <w:rsid w:val="002719D6"/>
    <w:rsid w:val="00273126"/>
    <w:rsid w:val="00286B1E"/>
    <w:rsid w:val="0029036E"/>
    <w:rsid w:val="00296022"/>
    <w:rsid w:val="002B3D88"/>
    <w:rsid w:val="002C07D0"/>
    <w:rsid w:val="002C0B29"/>
    <w:rsid w:val="002C247A"/>
    <w:rsid w:val="002C655B"/>
    <w:rsid w:val="002D0607"/>
    <w:rsid w:val="002E1F69"/>
    <w:rsid w:val="002E5FA6"/>
    <w:rsid w:val="002E677D"/>
    <w:rsid w:val="002F0321"/>
    <w:rsid w:val="002F1C91"/>
    <w:rsid w:val="00300CC6"/>
    <w:rsid w:val="00304735"/>
    <w:rsid w:val="003121A1"/>
    <w:rsid w:val="0031246B"/>
    <w:rsid w:val="0031312F"/>
    <w:rsid w:val="003177B0"/>
    <w:rsid w:val="003253DE"/>
    <w:rsid w:val="00332F99"/>
    <w:rsid w:val="003527A6"/>
    <w:rsid w:val="00362669"/>
    <w:rsid w:val="003663F1"/>
    <w:rsid w:val="00374F12"/>
    <w:rsid w:val="003773DA"/>
    <w:rsid w:val="00381BD4"/>
    <w:rsid w:val="00381F37"/>
    <w:rsid w:val="00384272"/>
    <w:rsid w:val="00391F5A"/>
    <w:rsid w:val="003A3845"/>
    <w:rsid w:val="003A401F"/>
    <w:rsid w:val="003A4B2E"/>
    <w:rsid w:val="003D2DF5"/>
    <w:rsid w:val="003D3AFE"/>
    <w:rsid w:val="003D5690"/>
    <w:rsid w:val="003E252C"/>
    <w:rsid w:val="003E3295"/>
    <w:rsid w:val="003F1C7C"/>
    <w:rsid w:val="003F6326"/>
    <w:rsid w:val="00407A43"/>
    <w:rsid w:val="004208C8"/>
    <w:rsid w:val="00422AF8"/>
    <w:rsid w:val="0042440B"/>
    <w:rsid w:val="00426316"/>
    <w:rsid w:val="0043496E"/>
    <w:rsid w:val="00442D00"/>
    <w:rsid w:val="00443F46"/>
    <w:rsid w:val="004444F5"/>
    <w:rsid w:val="00444823"/>
    <w:rsid w:val="00444E37"/>
    <w:rsid w:val="004553EE"/>
    <w:rsid w:val="00456893"/>
    <w:rsid w:val="00466FDE"/>
    <w:rsid w:val="0046799A"/>
    <w:rsid w:val="00470522"/>
    <w:rsid w:val="00474A97"/>
    <w:rsid w:val="00475C4A"/>
    <w:rsid w:val="004762BA"/>
    <w:rsid w:val="00482BFE"/>
    <w:rsid w:val="0049460B"/>
    <w:rsid w:val="004956D5"/>
    <w:rsid w:val="00495C3C"/>
    <w:rsid w:val="004A052F"/>
    <w:rsid w:val="004A0FA8"/>
    <w:rsid w:val="004A22EE"/>
    <w:rsid w:val="004A2436"/>
    <w:rsid w:val="004A6572"/>
    <w:rsid w:val="004A744E"/>
    <w:rsid w:val="004B3175"/>
    <w:rsid w:val="004B4606"/>
    <w:rsid w:val="004C1AFF"/>
    <w:rsid w:val="004C3A7E"/>
    <w:rsid w:val="004D2299"/>
    <w:rsid w:val="004F2B77"/>
    <w:rsid w:val="0050236E"/>
    <w:rsid w:val="0052446F"/>
    <w:rsid w:val="00526C3F"/>
    <w:rsid w:val="00545FC7"/>
    <w:rsid w:val="0055079D"/>
    <w:rsid w:val="005513FB"/>
    <w:rsid w:val="005566B9"/>
    <w:rsid w:val="00572C5D"/>
    <w:rsid w:val="00580D8D"/>
    <w:rsid w:val="0058311A"/>
    <w:rsid w:val="00593DCD"/>
    <w:rsid w:val="00597105"/>
    <w:rsid w:val="005977C1"/>
    <w:rsid w:val="005A0754"/>
    <w:rsid w:val="005A26FF"/>
    <w:rsid w:val="005A69E9"/>
    <w:rsid w:val="005B642E"/>
    <w:rsid w:val="005B7913"/>
    <w:rsid w:val="005C0E3E"/>
    <w:rsid w:val="005C4974"/>
    <w:rsid w:val="005D09C4"/>
    <w:rsid w:val="005D38BE"/>
    <w:rsid w:val="005D4466"/>
    <w:rsid w:val="005D54EB"/>
    <w:rsid w:val="005E1281"/>
    <w:rsid w:val="005E204B"/>
    <w:rsid w:val="005E2B00"/>
    <w:rsid w:val="005E334A"/>
    <w:rsid w:val="005F1F88"/>
    <w:rsid w:val="006020E5"/>
    <w:rsid w:val="0060266F"/>
    <w:rsid w:val="0060280D"/>
    <w:rsid w:val="00623D18"/>
    <w:rsid w:val="006314E2"/>
    <w:rsid w:val="0063431D"/>
    <w:rsid w:val="006351A3"/>
    <w:rsid w:val="00637C4F"/>
    <w:rsid w:val="006476F8"/>
    <w:rsid w:val="00662FFC"/>
    <w:rsid w:val="00663D07"/>
    <w:rsid w:val="006643DA"/>
    <w:rsid w:val="00677135"/>
    <w:rsid w:val="00680C9F"/>
    <w:rsid w:val="00681BC9"/>
    <w:rsid w:val="00685E67"/>
    <w:rsid w:val="006868AA"/>
    <w:rsid w:val="00690B56"/>
    <w:rsid w:val="00690DE8"/>
    <w:rsid w:val="006910F6"/>
    <w:rsid w:val="006A43C3"/>
    <w:rsid w:val="006B5BFE"/>
    <w:rsid w:val="006B5C82"/>
    <w:rsid w:val="006D0949"/>
    <w:rsid w:val="006D13FE"/>
    <w:rsid w:val="006D18CA"/>
    <w:rsid w:val="006D67DD"/>
    <w:rsid w:val="006D7056"/>
    <w:rsid w:val="006D7764"/>
    <w:rsid w:val="006E55F3"/>
    <w:rsid w:val="006E7FA3"/>
    <w:rsid w:val="006F1840"/>
    <w:rsid w:val="0070557D"/>
    <w:rsid w:val="007104C9"/>
    <w:rsid w:val="0071396E"/>
    <w:rsid w:val="00716DB7"/>
    <w:rsid w:val="0073241C"/>
    <w:rsid w:val="00736A6F"/>
    <w:rsid w:val="00742F86"/>
    <w:rsid w:val="00754DDF"/>
    <w:rsid w:val="00762E81"/>
    <w:rsid w:val="00763F79"/>
    <w:rsid w:val="0077085F"/>
    <w:rsid w:val="00777609"/>
    <w:rsid w:val="00781A24"/>
    <w:rsid w:val="00781F57"/>
    <w:rsid w:val="00782536"/>
    <w:rsid w:val="007844E5"/>
    <w:rsid w:val="00784B1F"/>
    <w:rsid w:val="00786017"/>
    <w:rsid w:val="00791676"/>
    <w:rsid w:val="00793B03"/>
    <w:rsid w:val="00795A0C"/>
    <w:rsid w:val="00796900"/>
    <w:rsid w:val="00797177"/>
    <w:rsid w:val="00797753"/>
    <w:rsid w:val="007A3BAE"/>
    <w:rsid w:val="007A3C35"/>
    <w:rsid w:val="007A72BE"/>
    <w:rsid w:val="007C0848"/>
    <w:rsid w:val="007C5C10"/>
    <w:rsid w:val="007D17FB"/>
    <w:rsid w:val="007D3DC1"/>
    <w:rsid w:val="007D444D"/>
    <w:rsid w:val="007D4F6E"/>
    <w:rsid w:val="007D52E5"/>
    <w:rsid w:val="007D696C"/>
    <w:rsid w:val="007E2B4A"/>
    <w:rsid w:val="007F2891"/>
    <w:rsid w:val="007F357D"/>
    <w:rsid w:val="007F3730"/>
    <w:rsid w:val="007F4C41"/>
    <w:rsid w:val="00803DB8"/>
    <w:rsid w:val="0080419B"/>
    <w:rsid w:val="00804C50"/>
    <w:rsid w:val="00806A64"/>
    <w:rsid w:val="008073FD"/>
    <w:rsid w:val="00824A88"/>
    <w:rsid w:val="00824DCC"/>
    <w:rsid w:val="008316C6"/>
    <w:rsid w:val="008353DD"/>
    <w:rsid w:val="00842DD2"/>
    <w:rsid w:val="0085136F"/>
    <w:rsid w:val="008638C8"/>
    <w:rsid w:val="00871E0B"/>
    <w:rsid w:val="008745A4"/>
    <w:rsid w:val="00877177"/>
    <w:rsid w:val="008868F1"/>
    <w:rsid w:val="008945FC"/>
    <w:rsid w:val="00895526"/>
    <w:rsid w:val="00896A37"/>
    <w:rsid w:val="008A4BEA"/>
    <w:rsid w:val="008B0915"/>
    <w:rsid w:val="008B61D3"/>
    <w:rsid w:val="008C09AE"/>
    <w:rsid w:val="008C447F"/>
    <w:rsid w:val="008D3A38"/>
    <w:rsid w:val="008D3FEC"/>
    <w:rsid w:val="008D4B68"/>
    <w:rsid w:val="008D54B8"/>
    <w:rsid w:val="008D64F8"/>
    <w:rsid w:val="008D6BCB"/>
    <w:rsid w:val="008E0C8A"/>
    <w:rsid w:val="008E3759"/>
    <w:rsid w:val="008E558B"/>
    <w:rsid w:val="008F769B"/>
    <w:rsid w:val="009061FB"/>
    <w:rsid w:val="00916AD7"/>
    <w:rsid w:val="009218F6"/>
    <w:rsid w:val="00935C9E"/>
    <w:rsid w:val="00941664"/>
    <w:rsid w:val="009428C1"/>
    <w:rsid w:val="00944E5B"/>
    <w:rsid w:val="00946900"/>
    <w:rsid w:val="00951B23"/>
    <w:rsid w:val="009525C6"/>
    <w:rsid w:val="009545D0"/>
    <w:rsid w:val="00954976"/>
    <w:rsid w:val="00955145"/>
    <w:rsid w:val="009569DA"/>
    <w:rsid w:val="00962CFA"/>
    <w:rsid w:val="009717F1"/>
    <w:rsid w:val="009757C3"/>
    <w:rsid w:val="009838BE"/>
    <w:rsid w:val="009B1D4A"/>
    <w:rsid w:val="009B37D0"/>
    <w:rsid w:val="009C028D"/>
    <w:rsid w:val="009C275C"/>
    <w:rsid w:val="009C5F55"/>
    <w:rsid w:val="009D078E"/>
    <w:rsid w:val="009D670A"/>
    <w:rsid w:val="009D6755"/>
    <w:rsid w:val="009D7BDF"/>
    <w:rsid w:val="009E0BF5"/>
    <w:rsid w:val="009E2998"/>
    <w:rsid w:val="009E4F43"/>
    <w:rsid w:val="009E7A26"/>
    <w:rsid w:val="009F098A"/>
    <w:rsid w:val="009F2BC9"/>
    <w:rsid w:val="00A00A46"/>
    <w:rsid w:val="00A00FCF"/>
    <w:rsid w:val="00A06A42"/>
    <w:rsid w:val="00A163E4"/>
    <w:rsid w:val="00A22891"/>
    <w:rsid w:val="00A24956"/>
    <w:rsid w:val="00A46674"/>
    <w:rsid w:val="00A52449"/>
    <w:rsid w:val="00A5579C"/>
    <w:rsid w:val="00A63F08"/>
    <w:rsid w:val="00A645F6"/>
    <w:rsid w:val="00A67D71"/>
    <w:rsid w:val="00A73295"/>
    <w:rsid w:val="00A767F7"/>
    <w:rsid w:val="00A868C5"/>
    <w:rsid w:val="00A9126E"/>
    <w:rsid w:val="00A9173E"/>
    <w:rsid w:val="00A95C81"/>
    <w:rsid w:val="00AA48C6"/>
    <w:rsid w:val="00AA6D3F"/>
    <w:rsid w:val="00AC4CED"/>
    <w:rsid w:val="00AD2918"/>
    <w:rsid w:val="00AD7FB2"/>
    <w:rsid w:val="00AE056D"/>
    <w:rsid w:val="00AE3A05"/>
    <w:rsid w:val="00AE74A7"/>
    <w:rsid w:val="00AF3F7F"/>
    <w:rsid w:val="00B00369"/>
    <w:rsid w:val="00B075B8"/>
    <w:rsid w:val="00B2477D"/>
    <w:rsid w:val="00B323FE"/>
    <w:rsid w:val="00B4036A"/>
    <w:rsid w:val="00B42382"/>
    <w:rsid w:val="00B43A20"/>
    <w:rsid w:val="00B539AD"/>
    <w:rsid w:val="00B5652A"/>
    <w:rsid w:val="00B62FA3"/>
    <w:rsid w:val="00B803A7"/>
    <w:rsid w:val="00B843FA"/>
    <w:rsid w:val="00B8498B"/>
    <w:rsid w:val="00B97D91"/>
    <w:rsid w:val="00BC21B5"/>
    <w:rsid w:val="00BC615B"/>
    <w:rsid w:val="00BE512F"/>
    <w:rsid w:val="00BE5D84"/>
    <w:rsid w:val="00BF00DD"/>
    <w:rsid w:val="00BF4D47"/>
    <w:rsid w:val="00C02C40"/>
    <w:rsid w:val="00C0562D"/>
    <w:rsid w:val="00C07577"/>
    <w:rsid w:val="00C145B6"/>
    <w:rsid w:val="00C22E96"/>
    <w:rsid w:val="00C23A97"/>
    <w:rsid w:val="00C279B3"/>
    <w:rsid w:val="00C302D1"/>
    <w:rsid w:val="00C302E8"/>
    <w:rsid w:val="00C44B3C"/>
    <w:rsid w:val="00C45270"/>
    <w:rsid w:val="00C511D2"/>
    <w:rsid w:val="00C57C5D"/>
    <w:rsid w:val="00C61A3C"/>
    <w:rsid w:val="00C65D77"/>
    <w:rsid w:val="00C700F2"/>
    <w:rsid w:val="00C76E4E"/>
    <w:rsid w:val="00C871AE"/>
    <w:rsid w:val="00CA13D9"/>
    <w:rsid w:val="00CA51A8"/>
    <w:rsid w:val="00CB0A52"/>
    <w:rsid w:val="00CB1980"/>
    <w:rsid w:val="00CB1B57"/>
    <w:rsid w:val="00CB3727"/>
    <w:rsid w:val="00CB4711"/>
    <w:rsid w:val="00CB4BB9"/>
    <w:rsid w:val="00CC0973"/>
    <w:rsid w:val="00CC2AEF"/>
    <w:rsid w:val="00CC3DF1"/>
    <w:rsid w:val="00CE05FE"/>
    <w:rsid w:val="00CE6BC4"/>
    <w:rsid w:val="00CF1AFD"/>
    <w:rsid w:val="00CF5BCB"/>
    <w:rsid w:val="00CF634C"/>
    <w:rsid w:val="00D00B4F"/>
    <w:rsid w:val="00D00DF2"/>
    <w:rsid w:val="00D0696E"/>
    <w:rsid w:val="00D15BCA"/>
    <w:rsid w:val="00D22D9F"/>
    <w:rsid w:val="00D24F38"/>
    <w:rsid w:val="00D2618B"/>
    <w:rsid w:val="00D375C3"/>
    <w:rsid w:val="00D41131"/>
    <w:rsid w:val="00D523A3"/>
    <w:rsid w:val="00D53C9F"/>
    <w:rsid w:val="00D56166"/>
    <w:rsid w:val="00D660E6"/>
    <w:rsid w:val="00D66251"/>
    <w:rsid w:val="00D703EB"/>
    <w:rsid w:val="00D715D2"/>
    <w:rsid w:val="00D74A8C"/>
    <w:rsid w:val="00D85D90"/>
    <w:rsid w:val="00D9059E"/>
    <w:rsid w:val="00D965E3"/>
    <w:rsid w:val="00DA26DD"/>
    <w:rsid w:val="00DA351B"/>
    <w:rsid w:val="00DB1627"/>
    <w:rsid w:val="00DB6055"/>
    <w:rsid w:val="00DC7B5B"/>
    <w:rsid w:val="00DC7B83"/>
    <w:rsid w:val="00DD2036"/>
    <w:rsid w:val="00DE27C6"/>
    <w:rsid w:val="00E044A1"/>
    <w:rsid w:val="00E07CA8"/>
    <w:rsid w:val="00E103EE"/>
    <w:rsid w:val="00E11322"/>
    <w:rsid w:val="00E135F5"/>
    <w:rsid w:val="00E2264E"/>
    <w:rsid w:val="00E24356"/>
    <w:rsid w:val="00E3067E"/>
    <w:rsid w:val="00E35150"/>
    <w:rsid w:val="00E41B1B"/>
    <w:rsid w:val="00E42947"/>
    <w:rsid w:val="00E46379"/>
    <w:rsid w:val="00E5334A"/>
    <w:rsid w:val="00E53864"/>
    <w:rsid w:val="00E55FF8"/>
    <w:rsid w:val="00E6509D"/>
    <w:rsid w:val="00E90F65"/>
    <w:rsid w:val="00EA087D"/>
    <w:rsid w:val="00EA5E00"/>
    <w:rsid w:val="00EB7826"/>
    <w:rsid w:val="00EC60EA"/>
    <w:rsid w:val="00ED22D7"/>
    <w:rsid w:val="00EF356D"/>
    <w:rsid w:val="00F0271D"/>
    <w:rsid w:val="00F02C40"/>
    <w:rsid w:val="00F11EF1"/>
    <w:rsid w:val="00F16693"/>
    <w:rsid w:val="00F244FC"/>
    <w:rsid w:val="00F246A1"/>
    <w:rsid w:val="00F35012"/>
    <w:rsid w:val="00F35D62"/>
    <w:rsid w:val="00F36692"/>
    <w:rsid w:val="00F45245"/>
    <w:rsid w:val="00F45CC2"/>
    <w:rsid w:val="00F5698B"/>
    <w:rsid w:val="00F711F6"/>
    <w:rsid w:val="00F75AD9"/>
    <w:rsid w:val="00F80966"/>
    <w:rsid w:val="00F8318E"/>
    <w:rsid w:val="00F860F8"/>
    <w:rsid w:val="00F8777A"/>
    <w:rsid w:val="00F9447A"/>
    <w:rsid w:val="00F96936"/>
    <w:rsid w:val="00FA27DB"/>
    <w:rsid w:val="00FA77AA"/>
    <w:rsid w:val="00FA797E"/>
    <w:rsid w:val="00FB0D09"/>
    <w:rsid w:val="00FB4416"/>
    <w:rsid w:val="00FB66A0"/>
    <w:rsid w:val="00FB782B"/>
    <w:rsid w:val="00FC052F"/>
    <w:rsid w:val="00FC0D08"/>
    <w:rsid w:val="00FC57BD"/>
    <w:rsid w:val="00FD0283"/>
    <w:rsid w:val="00FD21EC"/>
    <w:rsid w:val="00FD2409"/>
    <w:rsid w:val="00FE5564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6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basedOn w:val="a0"/>
    <w:next w:val="a"/>
    <w:link w:val="1Char"/>
    <w:uiPriority w:val="9"/>
    <w:qFormat/>
    <w:rsid w:val="007F357D"/>
    <w:pPr>
      <w:numPr>
        <w:numId w:val="2"/>
      </w:numPr>
      <w:ind w:left="0" w:firstLineChars="0" w:firstLine="0"/>
      <w:outlineLvl w:val="0"/>
    </w:pPr>
    <w:rPr>
      <w:b/>
      <w:color w:val="auto"/>
    </w:rPr>
  </w:style>
  <w:style w:type="paragraph" w:styleId="2">
    <w:name w:val="heading 2"/>
    <w:basedOn w:val="1"/>
    <w:next w:val="a"/>
    <w:link w:val="2Char"/>
    <w:uiPriority w:val="9"/>
    <w:unhideWhenUsed/>
    <w:qFormat/>
    <w:rsid w:val="00C279B3"/>
    <w:pPr>
      <w:numPr>
        <w:ilvl w:val="1"/>
      </w:numPr>
      <w:outlineLvl w:val="1"/>
    </w:pPr>
    <w:rPr>
      <w:sz w:val="29"/>
    </w:rPr>
  </w:style>
  <w:style w:type="paragraph" w:styleId="3">
    <w:name w:val="heading 3"/>
    <w:basedOn w:val="2"/>
    <w:next w:val="a"/>
    <w:link w:val="3Char"/>
    <w:uiPriority w:val="9"/>
    <w:unhideWhenUsed/>
    <w:qFormat/>
    <w:rsid w:val="00381F37"/>
    <w:pPr>
      <w:numPr>
        <w:ilvl w:val="2"/>
      </w:numPr>
      <w:outlineLvl w:val="2"/>
    </w:pPr>
    <w:rPr>
      <w:sz w:val="23"/>
      <w:szCs w:val="23"/>
    </w:rPr>
  </w:style>
  <w:style w:type="paragraph" w:styleId="4">
    <w:name w:val="heading 4"/>
    <w:basedOn w:val="3"/>
    <w:next w:val="a"/>
    <w:link w:val="4Char"/>
    <w:uiPriority w:val="9"/>
    <w:unhideWhenUsed/>
    <w:qFormat/>
    <w:rsid w:val="00D0696E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Char"/>
    <w:uiPriority w:val="9"/>
    <w:unhideWhenUsed/>
    <w:qFormat/>
    <w:rsid w:val="00E1132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1132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132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132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1322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F357D"/>
    <w:rPr>
      <w:rFonts w:ascii="Trebuchet MS" w:eastAsia="宋体" w:hAnsi="Trebuchet MS" w:cs="宋体"/>
      <w:b/>
      <w:bCs/>
      <w:kern w:val="0"/>
      <w:sz w:val="32"/>
      <w:szCs w:val="29"/>
    </w:rPr>
  </w:style>
  <w:style w:type="character" w:customStyle="1" w:styleId="2Char">
    <w:name w:val="标题 2 Char"/>
    <w:basedOn w:val="a1"/>
    <w:link w:val="2"/>
    <w:uiPriority w:val="9"/>
    <w:rsid w:val="00C279B3"/>
    <w:rPr>
      <w:rFonts w:ascii="Trebuchet MS" w:eastAsia="宋体" w:hAnsi="Trebuchet MS" w:cs="宋体"/>
      <w:b/>
      <w:bCs/>
      <w:color w:val="A70000"/>
      <w:kern w:val="0"/>
      <w:sz w:val="29"/>
      <w:szCs w:val="29"/>
    </w:rPr>
  </w:style>
  <w:style w:type="character" w:customStyle="1" w:styleId="3Char">
    <w:name w:val="标题 3 Char"/>
    <w:basedOn w:val="a1"/>
    <w:link w:val="3"/>
    <w:uiPriority w:val="9"/>
    <w:rsid w:val="00381F37"/>
    <w:rPr>
      <w:rFonts w:ascii="Trebuchet MS" w:eastAsia="宋体" w:hAnsi="Trebuchet MS" w:cs="宋体"/>
      <w:b/>
      <w:bCs/>
      <w:color w:val="A70000"/>
      <w:kern w:val="0"/>
      <w:sz w:val="23"/>
      <w:szCs w:val="23"/>
    </w:rPr>
  </w:style>
  <w:style w:type="character" w:customStyle="1" w:styleId="4Char">
    <w:name w:val="标题 4 Char"/>
    <w:basedOn w:val="a1"/>
    <w:link w:val="4"/>
    <w:uiPriority w:val="9"/>
    <w:rsid w:val="00D0696E"/>
    <w:rPr>
      <w:rFonts w:ascii="Trebuchet MS" w:eastAsia="宋体" w:hAnsi="Trebuchet MS" w:cs="宋体"/>
      <w:b/>
      <w:bCs/>
      <w:color w:val="A70000"/>
      <w:kern w:val="0"/>
      <w:sz w:val="23"/>
      <w:szCs w:val="23"/>
    </w:rPr>
  </w:style>
  <w:style w:type="character" w:customStyle="1" w:styleId="5Char">
    <w:name w:val="标题 5 Char"/>
    <w:basedOn w:val="a1"/>
    <w:link w:val="5"/>
    <w:uiPriority w:val="9"/>
    <w:rsid w:val="00E11322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E1132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11322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E1132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11322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E11322"/>
    <w:pPr>
      <w:ind w:firstLine="420"/>
    </w:pPr>
  </w:style>
  <w:style w:type="numbering" w:customStyle="1" w:styleId="10">
    <w:name w:val="无列表1"/>
    <w:next w:val="a3"/>
    <w:uiPriority w:val="99"/>
    <w:semiHidden/>
    <w:unhideWhenUsed/>
    <w:rsid w:val="0070557D"/>
  </w:style>
  <w:style w:type="character" w:customStyle="1" w:styleId="apple-style-span">
    <w:name w:val="apple-style-span"/>
    <w:basedOn w:val="a1"/>
    <w:rsid w:val="0070557D"/>
  </w:style>
  <w:style w:type="character" w:customStyle="1" w:styleId="section">
    <w:name w:val="section"/>
    <w:basedOn w:val="a1"/>
    <w:rsid w:val="0070557D"/>
  </w:style>
  <w:style w:type="character" w:styleId="a5">
    <w:name w:val="Hyperlink"/>
    <w:basedOn w:val="a1"/>
    <w:uiPriority w:val="99"/>
    <w:unhideWhenUsed/>
    <w:rsid w:val="0070557D"/>
    <w:rPr>
      <w:color w:val="0000FF"/>
      <w:u w:val="single"/>
    </w:rPr>
  </w:style>
  <w:style w:type="character" w:styleId="a6">
    <w:name w:val="FollowedHyperlink"/>
    <w:basedOn w:val="a1"/>
    <w:uiPriority w:val="99"/>
    <w:semiHidden/>
    <w:unhideWhenUsed/>
    <w:rsid w:val="0070557D"/>
    <w:rPr>
      <w:color w:val="800080"/>
      <w:u w:val="single"/>
    </w:rPr>
  </w:style>
  <w:style w:type="character" w:customStyle="1" w:styleId="apple-converted-space">
    <w:name w:val="apple-converted-space"/>
    <w:basedOn w:val="a1"/>
    <w:rsid w:val="0070557D"/>
  </w:style>
  <w:style w:type="character" w:customStyle="1" w:styleId="application">
    <w:name w:val="application"/>
    <w:basedOn w:val="a1"/>
    <w:rsid w:val="0070557D"/>
  </w:style>
  <w:style w:type="character" w:styleId="a7">
    <w:name w:val="Strong"/>
    <w:basedOn w:val="a1"/>
    <w:uiPriority w:val="22"/>
    <w:qFormat/>
    <w:rsid w:val="0070557D"/>
    <w:rPr>
      <w:b/>
      <w:bCs/>
    </w:rPr>
  </w:style>
  <w:style w:type="character" w:customStyle="1" w:styleId="guilabel">
    <w:name w:val="guilabel"/>
    <w:basedOn w:val="a1"/>
    <w:rsid w:val="0070557D"/>
  </w:style>
  <w:style w:type="character" w:styleId="HTML">
    <w:name w:val="HTML Code"/>
    <w:basedOn w:val="a1"/>
    <w:uiPriority w:val="99"/>
    <w:semiHidden/>
    <w:unhideWhenUsed/>
    <w:rsid w:val="007055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055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70557D"/>
    <w:rPr>
      <w:rFonts w:ascii="宋体" w:eastAsia="宋体" w:hAnsi="宋体" w:cs="宋体"/>
      <w:kern w:val="0"/>
      <w:sz w:val="24"/>
      <w:szCs w:val="24"/>
    </w:rPr>
  </w:style>
  <w:style w:type="character" w:customStyle="1" w:styleId="perlkeyword">
    <w:name w:val="perl_keyword"/>
    <w:basedOn w:val="a1"/>
    <w:rsid w:val="0070557D"/>
  </w:style>
  <w:style w:type="character" w:customStyle="1" w:styleId="perlothers">
    <w:name w:val="perl_others"/>
    <w:basedOn w:val="a1"/>
    <w:rsid w:val="0070557D"/>
  </w:style>
  <w:style w:type="character" w:customStyle="1" w:styleId="perlstring">
    <w:name w:val="perl_string"/>
    <w:basedOn w:val="a1"/>
    <w:rsid w:val="0070557D"/>
  </w:style>
  <w:style w:type="character" w:customStyle="1" w:styleId="perlerror">
    <w:name w:val="perl_error"/>
    <w:basedOn w:val="a1"/>
    <w:rsid w:val="0070557D"/>
  </w:style>
  <w:style w:type="character" w:customStyle="1" w:styleId="property">
    <w:name w:val="property"/>
    <w:basedOn w:val="a1"/>
    <w:rsid w:val="0070557D"/>
  </w:style>
  <w:style w:type="paragraph" w:styleId="a8">
    <w:name w:val="Normal (Web)"/>
    <w:basedOn w:val="a"/>
    <w:uiPriority w:val="99"/>
    <w:unhideWhenUsed/>
    <w:rsid w:val="0070557D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perlfunction">
    <w:name w:val="perl_function"/>
    <w:basedOn w:val="a1"/>
    <w:rsid w:val="0070557D"/>
  </w:style>
  <w:style w:type="character" w:customStyle="1" w:styleId="perlcomment">
    <w:name w:val="perl_comment"/>
    <w:basedOn w:val="a1"/>
    <w:rsid w:val="0070557D"/>
  </w:style>
  <w:style w:type="character" w:customStyle="1" w:styleId="term">
    <w:name w:val="term"/>
    <w:basedOn w:val="a1"/>
    <w:rsid w:val="0070557D"/>
  </w:style>
  <w:style w:type="character" w:styleId="a9">
    <w:name w:val="Emphasis"/>
    <w:basedOn w:val="a1"/>
    <w:uiPriority w:val="20"/>
    <w:qFormat/>
    <w:rsid w:val="0070557D"/>
    <w:rPr>
      <w:i/>
      <w:iCs/>
    </w:rPr>
  </w:style>
  <w:style w:type="character" w:customStyle="1" w:styleId="perldatatype">
    <w:name w:val="perl_datatype"/>
    <w:basedOn w:val="a1"/>
    <w:rsid w:val="0070557D"/>
  </w:style>
  <w:style w:type="paragraph" w:styleId="aa">
    <w:name w:val="Balloon Text"/>
    <w:basedOn w:val="a"/>
    <w:link w:val="Char"/>
    <w:uiPriority w:val="99"/>
    <w:semiHidden/>
    <w:unhideWhenUsed/>
    <w:rsid w:val="0070557D"/>
    <w:rPr>
      <w:sz w:val="18"/>
      <w:szCs w:val="18"/>
    </w:rPr>
  </w:style>
  <w:style w:type="character" w:customStyle="1" w:styleId="Char">
    <w:name w:val="批注框文本 Char"/>
    <w:basedOn w:val="a1"/>
    <w:link w:val="aa"/>
    <w:uiPriority w:val="99"/>
    <w:semiHidden/>
    <w:rsid w:val="0070557D"/>
    <w:rPr>
      <w:sz w:val="18"/>
      <w:szCs w:val="18"/>
    </w:rPr>
  </w:style>
  <w:style w:type="paragraph" w:customStyle="1" w:styleId="a0">
    <w:name w:val="标题样式"/>
    <w:basedOn w:val="a"/>
    <w:next w:val="a"/>
    <w:link w:val="Char0"/>
    <w:rsid w:val="003121A1"/>
    <w:pPr>
      <w:widowControl/>
      <w:spacing w:line="310" w:lineRule="atLeast"/>
      <w:jc w:val="left"/>
      <w:outlineLvl w:val="1"/>
    </w:pPr>
    <w:rPr>
      <w:rFonts w:ascii="Trebuchet MS" w:hAnsi="Trebuchet MS" w:cs="宋体"/>
      <w:bCs/>
      <w:color w:val="A70000"/>
      <w:sz w:val="32"/>
      <w:szCs w:val="29"/>
    </w:rPr>
  </w:style>
  <w:style w:type="paragraph" w:customStyle="1" w:styleId="FigureTable">
    <w:name w:val="Figure&amp;Table"/>
    <w:basedOn w:val="a"/>
    <w:link w:val="FigureTableChar"/>
    <w:qFormat/>
    <w:rsid w:val="004A6572"/>
    <w:pPr>
      <w:widowControl/>
      <w:spacing w:line="310" w:lineRule="atLeast"/>
      <w:jc w:val="left"/>
    </w:pPr>
    <w:rPr>
      <w:rFonts w:ascii="Trebuchet MS" w:hAnsi="Trebuchet MS" w:cs="宋体"/>
      <w:b/>
      <w:bCs/>
      <w:color w:val="A70000"/>
      <w:sz w:val="18"/>
      <w:szCs w:val="18"/>
    </w:rPr>
  </w:style>
  <w:style w:type="character" w:customStyle="1" w:styleId="Char0">
    <w:name w:val="标题样式 Char"/>
    <w:basedOn w:val="1Char"/>
    <w:link w:val="a0"/>
    <w:rsid w:val="003121A1"/>
    <w:rPr>
      <w:rFonts w:ascii="Trebuchet MS" w:eastAsia="宋体" w:hAnsi="Trebuchet MS" w:cs="宋体"/>
      <w:b w:val="0"/>
      <w:bCs/>
      <w:color w:val="A70000"/>
      <w:kern w:val="0"/>
      <w:sz w:val="32"/>
      <w:szCs w:val="29"/>
    </w:rPr>
  </w:style>
  <w:style w:type="paragraph" w:customStyle="1" w:styleId="NoteWarning">
    <w:name w:val="Note&amp;Warning"/>
    <w:basedOn w:val="a"/>
    <w:link w:val="NoteWarningChar"/>
    <w:qFormat/>
    <w:rsid w:val="004208C8"/>
    <w:pPr>
      <w:widowControl/>
      <w:spacing w:line="336" w:lineRule="atLeast"/>
      <w:jc w:val="left"/>
    </w:pPr>
    <w:rPr>
      <w:rFonts w:ascii="Trebuchet MS" w:hAnsi="Trebuchet MS" w:cs="宋体"/>
      <w:b/>
      <w:bCs/>
      <w:color w:val="8DB3E2" w:themeColor="text2" w:themeTint="66"/>
      <w:sz w:val="25"/>
      <w:szCs w:val="25"/>
      <w:shd w:val="pct15" w:color="auto" w:fill="FFFFFF"/>
    </w:rPr>
  </w:style>
  <w:style w:type="character" w:customStyle="1" w:styleId="FigureTableChar">
    <w:name w:val="Figure&amp;Table Char"/>
    <w:basedOn w:val="a1"/>
    <w:link w:val="FigureTable"/>
    <w:rsid w:val="004A6572"/>
    <w:rPr>
      <w:rFonts w:ascii="Trebuchet MS" w:eastAsia="宋体" w:hAnsi="Trebuchet MS" w:cs="宋体"/>
      <w:b/>
      <w:bCs/>
      <w:color w:val="A70000"/>
      <w:kern w:val="0"/>
      <w:sz w:val="18"/>
      <w:szCs w:val="18"/>
    </w:rPr>
  </w:style>
  <w:style w:type="character" w:customStyle="1" w:styleId="NoteWarningChar">
    <w:name w:val="Note&amp;Warning Char"/>
    <w:basedOn w:val="a1"/>
    <w:link w:val="NoteWarning"/>
    <w:rsid w:val="004208C8"/>
    <w:rPr>
      <w:rFonts w:ascii="Trebuchet MS" w:eastAsia="宋体" w:hAnsi="Trebuchet MS" w:cs="宋体"/>
      <w:b/>
      <w:bCs/>
      <w:color w:val="8DB3E2" w:themeColor="text2" w:themeTint="66"/>
      <w:kern w:val="0"/>
      <w:sz w:val="25"/>
      <w:szCs w:val="25"/>
    </w:rPr>
  </w:style>
  <w:style w:type="paragraph" w:styleId="ab">
    <w:name w:val="header"/>
    <w:basedOn w:val="a"/>
    <w:link w:val="Char1"/>
    <w:uiPriority w:val="99"/>
    <w:unhideWhenUsed/>
    <w:rsid w:val="00420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b"/>
    <w:uiPriority w:val="99"/>
    <w:rsid w:val="004208C8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420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c"/>
    <w:uiPriority w:val="99"/>
    <w:rsid w:val="004208C8"/>
    <w:rPr>
      <w:sz w:val="18"/>
      <w:szCs w:val="18"/>
    </w:rPr>
  </w:style>
  <w:style w:type="character" w:customStyle="1" w:styleId="package">
    <w:name w:val="package"/>
    <w:basedOn w:val="a1"/>
    <w:rsid w:val="00F35D62"/>
  </w:style>
  <w:style w:type="character" w:customStyle="1" w:styleId="11">
    <w:name w:val="强调1"/>
    <w:basedOn w:val="a1"/>
    <w:rsid w:val="00F35D62"/>
  </w:style>
  <w:style w:type="character" w:customStyle="1" w:styleId="perlfloat">
    <w:name w:val="perl_float"/>
    <w:basedOn w:val="a1"/>
    <w:rsid w:val="009569DA"/>
  </w:style>
  <w:style w:type="character" w:customStyle="1" w:styleId="type">
    <w:name w:val="type"/>
    <w:basedOn w:val="a1"/>
    <w:rsid w:val="009569DA"/>
  </w:style>
  <w:style w:type="character" w:customStyle="1" w:styleId="20">
    <w:name w:val="强调2"/>
    <w:basedOn w:val="a1"/>
    <w:rsid w:val="00D660E6"/>
  </w:style>
  <w:style w:type="paragraph" w:customStyle="1" w:styleId="ad">
    <w:name w:val="正文中"/>
    <w:basedOn w:val="a"/>
    <w:rsid w:val="00B4036A"/>
    <w:pPr>
      <w:jc w:val="center"/>
    </w:pPr>
  </w:style>
  <w:style w:type="paragraph" w:customStyle="1" w:styleId="ae">
    <w:name w:val="正文右"/>
    <w:basedOn w:val="a"/>
    <w:rsid w:val="00B4036A"/>
    <w:pPr>
      <w:jc w:val="right"/>
    </w:pPr>
  </w:style>
  <w:style w:type="paragraph" w:styleId="af">
    <w:name w:val="Title"/>
    <w:basedOn w:val="a"/>
    <w:link w:val="Char3"/>
    <w:qFormat/>
    <w:rsid w:val="00B4036A"/>
    <w:pPr>
      <w:spacing w:line="720" w:lineRule="auto"/>
      <w:jc w:val="center"/>
    </w:pPr>
    <w:rPr>
      <w:rFonts w:eastAsia="黑体" w:cs="Arial"/>
      <w:b/>
      <w:bCs/>
      <w:sz w:val="44"/>
      <w:szCs w:val="44"/>
    </w:rPr>
  </w:style>
  <w:style w:type="character" w:customStyle="1" w:styleId="Char3">
    <w:name w:val="标题 Char"/>
    <w:basedOn w:val="a1"/>
    <w:link w:val="af"/>
    <w:rsid w:val="00B4036A"/>
    <w:rPr>
      <w:rFonts w:ascii="Times New Roman" w:eastAsia="黑体" w:hAnsi="Times New Roman" w:cs="Arial"/>
      <w:b/>
      <w:bCs/>
      <w:kern w:val="0"/>
      <w:sz w:val="44"/>
      <w:szCs w:val="44"/>
    </w:rPr>
  </w:style>
  <w:style w:type="paragraph" w:styleId="12">
    <w:name w:val="toc 1"/>
    <w:basedOn w:val="a"/>
    <w:next w:val="a"/>
    <w:autoRedefine/>
    <w:uiPriority w:val="39"/>
    <w:unhideWhenUsed/>
    <w:rsid w:val="00FA77AA"/>
  </w:style>
  <w:style w:type="paragraph" w:styleId="21">
    <w:name w:val="toc 2"/>
    <w:basedOn w:val="a"/>
    <w:next w:val="a"/>
    <w:autoRedefine/>
    <w:uiPriority w:val="39"/>
    <w:unhideWhenUsed/>
    <w:rsid w:val="00FA77A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A77AA"/>
    <w:pPr>
      <w:ind w:leftChars="400" w:left="840"/>
    </w:pPr>
  </w:style>
  <w:style w:type="paragraph" w:styleId="af0">
    <w:name w:val="Normal Indent"/>
    <w:aliases w:val="四号,表正文,正文非缩进,特点,ALT+Z,水上软件,段1,正文不缩进,标题4,正文双线,Normal Indent（正文缩进）,Indent 1,特点 Char,图文,正文（首行缩进两字）,Body Text(ch),bt,body text,四号 Char,水上软件 Char Char Char Char,水上软件 Char Char Char Char Char Char,水上软件 Char Char Char Char Char Char Char Char Char Char"/>
    <w:basedOn w:val="a"/>
    <w:rsid w:val="00E135F5"/>
  </w:style>
  <w:style w:type="character" w:styleId="af1">
    <w:name w:val="page number"/>
    <w:basedOn w:val="a1"/>
    <w:rsid w:val="00E135F5"/>
  </w:style>
  <w:style w:type="paragraph" w:styleId="af2">
    <w:name w:val="caption"/>
    <w:basedOn w:val="a"/>
    <w:next w:val="a"/>
    <w:uiPriority w:val="35"/>
    <w:unhideWhenUsed/>
    <w:qFormat/>
    <w:rsid w:val="006B5BFE"/>
    <w:rPr>
      <w:rFonts w:ascii="Cambria" w:eastAsia="黑体" w:hAnsi="Cambria"/>
      <w:sz w:val="20"/>
      <w:szCs w:val="20"/>
    </w:rPr>
  </w:style>
  <w:style w:type="table" w:styleId="af3">
    <w:name w:val="Table Grid"/>
    <w:basedOn w:val="a2"/>
    <w:uiPriority w:val="59"/>
    <w:rsid w:val="00300C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2"/>
    <w:uiPriority w:val="63"/>
    <w:rsid w:val="00300CC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663D07"/>
    <w:pPr>
      <w:keepNext/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table" w:styleId="-5">
    <w:name w:val="Light List Accent 5"/>
    <w:basedOn w:val="a2"/>
    <w:uiPriority w:val="61"/>
    <w:rsid w:val="00C871A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6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basedOn w:val="a0"/>
    <w:next w:val="a"/>
    <w:link w:val="1Char"/>
    <w:uiPriority w:val="9"/>
    <w:qFormat/>
    <w:rsid w:val="007F357D"/>
    <w:pPr>
      <w:numPr>
        <w:numId w:val="2"/>
      </w:numPr>
      <w:ind w:left="0" w:firstLineChars="0" w:firstLine="0"/>
      <w:outlineLvl w:val="0"/>
    </w:pPr>
    <w:rPr>
      <w:b/>
      <w:color w:val="auto"/>
    </w:rPr>
  </w:style>
  <w:style w:type="paragraph" w:styleId="2">
    <w:name w:val="heading 2"/>
    <w:basedOn w:val="1"/>
    <w:next w:val="a"/>
    <w:link w:val="2Char"/>
    <w:uiPriority w:val="9"/>
    <w:unhideWhenUsed/>
    <w:qFormat/>
    <w:rsid w:val="00C279B3"/>
    <w:pPr>
      <w:numPr>
        <w:ilvl w:val="1"/>
      </w:numPr>
      <w:outlineLvl w:val="1"/>
    </w:pPr>
    <w:rPr>
      <w:sz w:val="29"/>
    </w:rPr>
  </w:style>
  <w:style w:type="paragraph" w:styleId="3">
    <w:name w:val="heading 3"/>
    <w:basedOn w:val="2"/>
    <w:next w:val="a"/>
    <w:link w:val="3Char"/>
    <w:uiPriority w:val="9"/>
    <w:unhideWhenUsed/>
    <w:qFormat/>
    <w:rsid w:val="00381F37"/>
    <w:pPr>
      <w:numPr>
        <w:ilvl w:val="2"/>
      </w:numPr>
      <w:outlineLvl w:val="2"/>
    </w:pPr>
    <w:rPr>
      <w:sz w:val="23"/>
      <w:szCs w:val="23"/>
    </w:rPr>
  </w:style>
  <w:style w:type="paragraph" w:styleId="4">
    <w:name w:val="heading 4"/>
    <w:basedOn w:val="3"/>
    <w:next w:val="a"/>
    <w:link w:val="4Char"/>
    <w:uiPriority w:val="9"/>
    <w:unhideWhenUsed/>
    <w:qFormat/>
    <w:rsid w:val="00D0696E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Char"/>
    <w:uiPriority w:val="9"/>
    <w:unhideWhenUsed/>
    <w:qFormat/>
    <w:rsid w:val="00E1132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1132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132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132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1322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F357D"/>
    <w:rPr>
      <w:rFonts w:ascii="Trebuchet MS" w:eastAsia="宋体" w:hAnsi="Trebuchet MS" w:cs="宋体"/>
      <w:b/>
      <w:bCs/>
      <w:kern w:val="0"/>
      <w:sz w:val="32"/>
      <w:szCs w:val="29"/>
    </w:rPr>
  </w:style>
  <w:style w:type="character" w:customStyle="1" w:styleId="2Char">
    <w:name w:val="标题 2 Char"/>
    <w:basedOn w:val="a1"/>
    <w:link w:val="2"/>
    <w:uiPriority w:val="9"/>
    <w:rsid w:val="00C279B3"/>
    <w:rPr>
      <w:rFonts w:ascii="Trebuchet MS" w:eastAsia="宋体" w:hAnsi="Trebuchet MS" w:cs="宋体"/>
      <w:b/>
      <w:bCs/>
      <w:color w:val="A70000"/>
      <w:kern w:val="0"/>
      <w:sz w:val="29"/>
      <w:szCs w:val="29"/>
    </w:rPr>
  </w:style>
  <w:style w:type="character" w:customStyle="1" w:styleId="3Char">
    <w:name w:val="标题 3 Char"/>
    <w:basedOn w:val="a1"/>
    <w:link w:val="3"/>
    <w:uiPriority w:val="9"/>
    <w:rsid w:val="00381F37"/>
    <w:rPr>
      <w:rFonts w:ascii="Trebuchet MS" w:eastAsia="宋体" w:hAnsi="Trebuchet MS" w:cs="宋体"/>
      <w:b/>
      <w:bCs/>
      <w:color w:val="A70000"/>
      <w:kern w:val="0"/>
      <w:sz w:val="23"/>
      <w:szCs w:val="23"/>
    </w:rPr>
  </w:style>
  <w:style w:type="character" w:customStyle="1" w:styleId="4Char">
    <w:name w:val="标题 4 Char"/>
    <w:basedOn w:val="a1"/>
    <w:link w:val="4"/>
    <w:uiPriority w:val="9"/>
    <w:rsid w:val="00D0696E"/>
    <w:rPr>
      <w:rFonts w:ascii="Trebuchet MS" w:eastAsia="宋体" w:hAnsi="Trebuchet MS" w:cs="宋体"/>
      <w:b/>
      <w:bCs/>
      <w:color w:val="A70000"/>
      <w:kern w:val="0"/>
      <w:sz w:val="23"/>
      <w:szCs w:val="23"/>
    </w:rPr>
  </w:style>
  <w:style w:type="character" w:customStyle="1" w:styleId="5Char">
    <w:name w:val="标题 5 Char"/>
    <w:basedOn w:val="a1"/>
    <w:link w:val="5"/>
    <w:uiPriority w:val="9"/>
    <w:rsid w:val="00E11322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E1132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11322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E1132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11322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E11322"/>
    <w:pPr>
      <w:ind w:firstLine="420"/>
    </w:pPr>
  </w:style>
  <w:style w:type="numbering" w:customStyle="1" w:styleId="10">
    <w:name w:val="无列表1"/>
    <w:next w:val="a3"/>
    <w:uiPriority w:val="99"/>
    <w:semiHidden/>
    <w:unhideWhenUsed/>
    <w:rsid w:val="0070557D"/>
  </w:style>
  <w:style w:type="character" w:customStyle="1" w:styleId="apple-style-span">
    <w:name w:val="apple-style-span"/>
    <w:basedOn w:val="a1"/>
    <w:rsid w:val="0070557D"/>
  </w:style>
  <w:style w:type="character" w:customStyle="1" w:styleId="section">
    <w:name w:val="section"/>
    <w:basedOn w:val="a1"/>
    <w:rsid w:val="0070557D"/>
  </w:style>
  <w:style w:type="character" w:styleId="a5">
    <w:name w:val="Hyperlink"/>
    <w:basedOn w:val="a1"/>
    <w:uiPriority w:val="99"/>
    <w:unhideWhenUsed/>
    <w:rsid w:val="0070557D"/>
    <w:rPr>
      <w:color w:val="0000FF"/>
      <w:u w:val="single"/>
    </w:rPr>
  </w:style>
  <w:style w:type="character" w:styleId="a6">
    <w:name w:val="FollowedHyperlink"/>
    <w:basedOn w:val="a1"/>
    <w:uiPriority w:val="99"/>
    <w:semiHidden/>
    <w:unhideWhenUsed/>
    <w:rsid w:val="0070557D"/>
    <w:rPr>
      <w:color w:val="800080"/>
      <w:u w:val="single"/>
    </w:rPr>
  </w:style>
  <w:style w:type="character" w:customStyle="1" w:styleId="apple-converted-space">
    <w:name w:val="apple-converted-space"/>
    <w:basedOn w:val="a1"/>
    <w:rsid w:val="0070557D"/>
  </w:style>
  <w:style w:type="character" w:customStyle="1" w:styleId="application">
    <w:name w:val="application"/>
    <w:basedOn w:val="a1"/>
    <w:rsid w:val="0070557D"/>
  </w:style>
  <w:style w:type="character" w:styleId="a7">
    <w:name w:val="Strong"/>
    <w:basedOn w:val="a1"/>
    <w:uiPriority w:val="22"/>
    <w:qFormat/>
    <w:rsid w:val="0070557D"/>
    <w:rPr>
      <w:b/>
      <w:bCs/>
    </w:rPr>
  </w:style>
  <w:style w:type="character" w:customStyle="1" w:styleId="guilabel">
    <w:name w:val="guilabel"/>
    <w:basedOn w:val="a1"/>
    <w:rsid w:val="0070557D"/>
  </w:style>
  <w:style w:type="character" w:styleId="HTML">
    <w:name w:val="HTML Code"/>
    <w:basedOn w:val="a1"/>
    <w:uiPriority w:val="99"/>
    <w:semiHidden/>
    <w:unhideWhenUsed/>
    <w:rsid w:val="007055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055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70557D"/>
    <w:rPr>
      <w:rFonts w:ascii="宋体" w:eastAsia="宋体" w:hAnsi="宋体" w:cs="宋体"/>
      <w:kern w:val="0"/>
      <w:sz w:val="24"/>
      <w:szCs w:val="24"/>
    </w:rPr>
  </w:style>
  <w:style w:type="character" w:customStyle="1" w:styleId="perlkeyword">
    <w:name w:val="perl_keyword"/>
    <w:basedOn w:val="a1"/>
    <w:rsid w:val="0070557D"/>
  </w:style>
  <w:style w:type="character" w:customStyle="1" w:styleId="perlothers">
    <w:name w:val="perl_others"/>
    <w:basedOn w:val="a1"/>
    <w:rsid w:val="0070557D"/>
  </w:style>
  <w:style w:type="character" w:customStyle="1" w:styleId="perlstring">
    <w:name w:val="perl_string"/>
    <w:basedOn w:val="a1"/>
    <w:rsid w:val="0070557D"/>
  </w:style>
  <w:style w:type="character" w:customStyle="1" w:styleId="perlerror">
    <w:name w:val="perl_error"/>
    <w:basedOn w:val="a1"/>
    <w:rsid w:val="0070557D"/>
  </w:style>
  <w:style w:type="character" w:customStyle="1" w:styleId="property">
    <w:name w:val="property"/>
    <w:basedOn w:val="a1"/>
    <w:rsid w:val="0070557D"/>
  </w:style>
  <w:style w:type="paragraph" w:styleId="a8">
    <w:name w:val="Normal (Web)"/>
    <w:basedOn w:val="a"/>
    <w:uiPriority w:val="99"/>
    <w:unhideWhenUsed/>
    <w:rsid w:val="0070557D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perlfunction">
    <w:name w:val="perl_function"/>
    <w:basedOn w:val="a1"/>
    <w:rsid w:val="0070557D"/>
  </w:style>
  <w:style w:type="character" w:customStyle="1" w:styleId="perlcomment">
    <w:name w:val="perl_comment"/>
    <w:basedOn w:val="a1"/>
    <w:rsid w:val="0070557D"/>
  </w:style>
  <w:style w:type="character" w:customStyle="1" w:styleId="term">
    <w:name w:val="term"/>
    <w:basedOn w:val="a1"/>
    <w:rsid w:val="0070557D"/>
  </w:style>
  <w:style w:type="character" w:styleId="a9">
    <w:name w:val="Emphasis"/>
    <w:basedOn w:val="a1"/>
    <w:uiPriority w:val="20"/>
    <w:qFormat/>
    <w:rsid w:val="0070557D"/>
    <w:rPr>
      <w:i/>
      <w:iCs/>
    </w:rPr>
  </w:style>
  <w:style w:type="character" w:customStyle="1" w:styleId="perldatatype">
    <w:name w:val="perl_datatype"/>
    <w:basedOn w:val="a1"/>
    <w:rsid w:val="0070557D"/>
  </w:style>
  <w:style w:type="paragraph" w:styleId="aa">
    <w:name w:val="Balloon Text"/>
    <w:basedOn w:val="a"/>
    <w:link w:val="Char"/>
    <w:uiPriority w:val="99"/>
    <w:semiHidden/>
    <w:unhideWhenUsed/>
    <w:rsid w:val="0070557D"/>
    <w:rPr>
      <w:sz w:val="18"/>
      <w:szCs w:val="18"/>
    </w:rPr>
  </w:style>
  <w:style w:type="character" w:customStyle="1" w:styleId="Char">
    <w:name w:val="批注框文本 Char"/>
    <w:basedOn w:val="a1"/>
    <w:link w:val="aa"/>
    <w:uiPriority w:val="99"/>
    <w:semiHidden/>
    <w:rsid w:val="0070557D"/>
    <w:rPr>
      <w:sz w:val="18"/>
      <w:szCs w:val="18"/>
    </w:rPr>
  </w:style>
  <w:style w:type="paragraph" w:customStyle="1" w:styleId="a0">
    <w:name w:val="标题样式"/>
    <w:basedOn w:val="a"/>
    <w:next w:val="a"/>
    <w:link w:val="Char0"/>
    <w:rsid w:val="003121A1"/>
    <w:pPr>
      <w:widowControl/>
      <w:spacing w:line="310" w:lineRule="atLeast"/>
      <w:jc w:val="left"/>
      <w:outlineLvl w:val="1"/>
    </w:pPr>
    <w:rPr>
      <w:rFonts w:ascii="Trebuchet MS" w:hAnsi="Trebuchet MS" w:cs="宋体"/>
      <w:bCs/>
      <w:color w:val="A70000"/>
      <w:sz w:val="32"/>
      <w:szCs w:val="29"/>
    </w:rPr>
  </w:style>
  <w:style w:type="paragraph" w:customStyle="1" w:styleId="FigureTable">
    <w:name w:val="Figure&amp;Table"/>
    <w:basedOn w:val="a"/>
    <w:link w:val="FigureTableChar"/>
    <w:qFormat/>
    <w:rsid w:val="004A6572"/>
    <w:pPr>
      <w:widowControl/>
      <w:spacing w:line="310" w:lineRule="atLeast"/>
      <w:jc w:val="left"/>
    </w:pPr>
    <w:rPr>
      <w:rFonts w:ascii="Trebuchet MS" w:hAnsi="Trebuchet MS" w:cs="宋体"/>
      <w:b/>
      <w:bCs/>
      <w:color w:val="A70000"/>
      <w:sz w:val="18"/>
      <w:szCs w:val="18"/>
    </w:rPr>
  </w:style>
  <w:style w:type="character" w:customStyle="1" w:styleId="Char0">
    <w:name w:val="标题样式 Char"/>
    <w:basedOn w:val="1Char"/>
    <w:link w:val="a0"/>
    <w:rsid w:val="003121A1"/>
    <w:rPr>
      <w:rFonts w:ascii="Trebuchet MS" w:eastAsia="宋体" w:hAnsi="Trebuchet MS" w:cs="宋体"/>
      <w:b w:val="0"/>
      <w:bCs/>
      <w:color w:val="A70000"/>
      <w:kern w:val="0"/>
      <w:sz w:val="32"/>
      <w:szCs w:val="29"/>
    </w:rPr>
  </w:style>
  <w:style w:type="paragraph" w:customStyle="1" w:styleId="NoteWarning">
    <w:name w:val="Note&amp;Warning"/>
    <w:basedOn w:val="a"/>
    <w:link w:val="NoteWarningChar"/>
    <w:qFormat/>
    <w:rsid w:val="004208C8"/>
    <w:pPr>
      <w:widowControl/>
      <w:spacing w:line="336" w:lineRule="atLeast"/>
      <w:jc w:val="left"/>
    </w:pPr>
    <w:rPr>
      <w:rFonts w:ascii="Trebuchet MS" w:hAnsi="Trebuchet MS" w:cs="宋体"/>
      <w:b/>
      <w:bCs/>
      <w:color w:val="8DB3E2" w:themeColor="text2" w:themeTint="66"/>
      <w:sz w:val="25"/>
      <w:szCs w:val="25"/>
      <w:shd w:val="pct15" w:color="auto" w:fill="FFFFFF"/>
    </w:rPr>
  </w:style>
  <w:style w:type="character" w:customStyle="1" w:styleId="FigureTableChar">
    <w:name w:val="Figure&amp;Table Char"/>
    <w:basedOn w:val="a1"/>
    <w:link w:val="FigureTable"/>
    <w:rsid w:val="004A6572"/>
    <w:rPr>
      <w:rFonts w:ascii="Trebuchet MS" w:eastAsia="宋体" w:hAnsi="Trebuchet MS" w:cs="宋体"/>
      <w:b/>
      <w:bCs/>
      <w:color w:val="A70000"/>
      <w:kern w:val="0"/>
      <w:sz w:val="18"/>
      <w:szCs w:val="18"/>
    </w:rPr>
  </w:style>
  <w:style w:type="character" w:customStyle="1" w:styleId="NoteWarningChar">
    <w:name w:val="Note&amp;Warning Char"/>
    <w:basedOn w:val="a1"/>
    <w:link w:val="NoteWarning"/>
    <w:rsid w:val="004208C8"/>
    <w:rPr>
      <w:rFonts w:ascii="Trebuchet MS" w:eastAsia="宋体" w:hAnsi="Trebuchet MS" w:cs="宋体"/>
      <w:b/>
      <w:bCs/>
      <w:color w:val="8DB3E2" w:themeColor="text2" w:themeTint="66"/>
      <w:kern w:val="0"/>
      <w:sz w:val="25"/>
      <w:szCs w:val="25"/>
    </w:rPr>
  </w:style>
  <w:style w:type="paragraph" w:styleId="ab">
    <w:name w:val="header"/>
    <w:basedOn w:val="a"/>
    <w:link w:val="Char1"/>
    <w:uiPriority w:val="99"/>
    <w:unhideWhenUsed/>
    <w:rsid w:val="00420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b"/>
    <w:uiPriority w:val="99"/>
    <w:rsid w:val="004208C8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420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c"/>
    <w:uiPriority w:val="99"/>
    <w:rsid w:val="004208C8"/>
    <w:rPr>
      <w:sz w:val="18"/>
      <w:szCs w:val="18"/>
    </w:rPr>
  </w:style>
  <w:style w:type="character" w:customStyle="1" w:styleId="package">
    <w:name w:val="package"/>
    <w:basedOn w:val="a1"/>
    <w:rsid w:val="00F35D62"/>
  </w:style>
  <w:style w:type="character" w:customStyle="1" w:styleId="11">
    <w:name w:val="强调1"/>
    <w:basedOn w:val="a1"/>
    <w:rsid w:val="00F35D62"/>
  </w:style>
  <w:style w:type="character" w:customStyle="1" w:styleId="perlfloat">
    <w:name w:val="perl_float"/>
    <w:basedOn w:val="a1"/>
    <w:rsid w:val="009569DA"/>
  </w:style>
  <w:style w:type="character" w:customStyle="1" w:styleId="type">
    <w:name w:val="type"/>
    <w:basedOn w:val="a1"/>
    <w:rsid w:val="009569DA"/>
  </w:style>
  <w:style w:type="character" w:customStyle="1" w:styleId="20">
    <w:name w:val="强调2"/>
    <w:basedOn w:val="a1"/>
    <w:rsid w:val="00D660E6"/>
  </w:style>
  <w:style w:type="paragraph" w:customStyle="1" w:styleId="ad">
    <w:name w:val="正文中"/>
    <w:basedOn w:val="a"/>
    <w:rsid w:val="00B4036A"/>
    <w:pPr>
      <w:jc w:val="center"/>
    </w:pPr>
  </w:style>
  <w:style w:type="paragraph" w:customStyle="1" w:styleId="ae">
    <w:name w:val="正文右"/>
    <w:basedOn w:val="a"/>
    <w:rsid w:val="00B4036A"/>
    <w:pPr>
      <w:jc w:val="right"/>
    </w:pPr>
  </w:style>
  <w:style w:type="paragraph" w:styleId="af">
    <w:name w:val="Title"/>
    <w:basedOn w:val="a"/>
    <w:link w:val="Char3"/>
    <w:qFormat/>
    <w:rsid w:val="00B4036A"/>
    <w:pPr>
      <w:spacing w:line="720" w:lineRule="auto"/>
      <w:jc w:val="center"/>
    </w:pPr>
    <w:rPr>
      <w:rFonts w:eastAsia="黑体" w:cs="Arial"/>
      <w:b/>
      <w:bCs/>
      <w:sz w:val="44"/>
      <w:szCs w:val="44"/>
    </w:rPr>
  </w:style>
  <w:style w:type="character" w:customStyle="1" w:styleId="Char3">
    <w:name w:val="标题 Char"/>
    <w:basedOn w:val="a1"/>
    <w:link w:val="af"/>
    <w:rsid w:val="00B4036A"/>
    <w:rPr>
      <w:rFonts w:ascii="Times New Roman" w:eastAsia="黑体" w:hAnsi="Times New Roman" w:cs="Arial"/>
      <w:b/>
      <w:bCs/>
      <w:kern w:val="0"/>
      <w:sz w:val="44"/>
      <w:szCs w:val="44"/>
    </w:rPr>
  </w:style>
  <w:style w:type="paragraph" w:styleId="12">
    <w:name w:val="toc 1"/>
    <w:basedOn w:val="a"/>
    <w:next w:val="a"/>
    <w:autoRedefine/>
    <w:uiPriority w:val="39"/>
    <w:unhideWhenUsed/>
    <w:rsid w:val="00FA77AA"/>
  </w:style>
  <w:style w:type="paragraph" w:styleId="21">
    <w:name w:val="toc 2"/>
    <w:basedOn w:val="a"/>
    <w:next w:val="a"/>
    <w:autoRedefine/>
    <w:uiPriority w:val="39"/>
    <w:unhideWhenUsed/>
    <w:rsid w:val="00FA77A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A77AA"/>
    <w:pPr>
      <w:ind w:leftChars="400" w:left="840"/>
    </w:pPr>
  </w:style>
  <w:style w:type="paragraph" w:styleId="af0">
    <w:name w:val="Normal Indent"/>
    <w:aliases w:val="四号,表正文,正文非缩进,特点,ALT+Z,水上软件,段1,正文不缩进,标题4,正文双线,Normal Indent（正文缩进）,Indent 1,特点 Char,图文,正文（首行缩进两字）,Body Text(ch),bt,body text,四号 Char,水上软件 Char Char Char Char,水上软件 Char Char Char Char Char Char,水上软件 Char Char Char Char Char Char Char Char Char Char"/>
    <w:basedOn w:val="a"/>
    <w:rsid w:val="00E135F5"/>
  </w:style>
  <w:style w:type="character" w:styleId="af1">
    <w:name w:val="page number"/>
    <w:basedOn w:val="a1"/>
    <w:rsid w:val="00E135F5"/>
  </w:style>
  <w:style w:type="paragraph" w:styleId="af2">
    <w:name w:val="caption"/>
    <w:basedOn w:val="a"/>
    <w:next w:val="a"/>
    <w:uiPriority w:val="35"/>
    <w:unhideWhenUsed/>
    <w:qFormat/>
    <w:rsid w:val="006B5BFE"/>
    <w:rPr>
      <w:rFonts w:ascii="Cambria" w:eastAsia="黑体" w:hAnsi="Cambria"/>
      <w:sz w:val="20"/>
      <w:szCs w:val="20"/>
    </w:rPr>
  </w:style>
  <w:style w:type="table" w:styleId="af3">
    <w:name w:val="Table Grid"/>
    <w:basedOn w:val="a2"/>
    <w:uiPriority w:val="59"/>
    <w:rsid w:val="00300C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2"/>
    <w:uiPriority w:val="63"/>
    <w:rsid w:val="00300CC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663D07"/>
    <w:pPr>
      <w:keepNext/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table" w:styleId="-5">
    <w:name w:val="Light List Accent 5"/>
    <w:basedOn w:val="a2"/>
    <w:uiPriority w:val="61"/>
    <w:rsid w:val="00C871A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035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9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02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7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068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87556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490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4296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8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10079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018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6431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547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138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21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9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91270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71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3645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33045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01732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2201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961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2637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090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8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642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2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970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905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50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194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38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02030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93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188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2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0493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15173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7873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8437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2277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2436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224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425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055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20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16377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434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13367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39754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76317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22343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10961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853270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64683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1830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609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88298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9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7473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09786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1153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72508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6252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70739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917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2479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96988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690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144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662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751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853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86685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179158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178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2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47406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7924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63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214403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82349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5019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63545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32600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4500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2219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7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55647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895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3618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3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20318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384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10268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1609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076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68022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7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4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3993">
          <w:marLeft w:val="0"/>
          <w:marRight w:val="0"/>
          <w:marTop w:val="7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AAAAAA"/>
            <w:right w:val="none" w:sz="0" w:space="0" w:color="auto"/>
          </w:divBdr>
          <w:divsChild>
            <w:div w:id="583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4" w:color="AAAAAA"/>
                <w:bottom w:val="none" w:sz="0" w:space="0" w:color="auto"/>
                <w:right w:val="single" w:sz="6" w:space="12" w:color="AAAAAA"/>
              </w:divBdr>
              <w:divsChild>
                <w:div w:id="985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8602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18253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2095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380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353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197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95998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7643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82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46893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39605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589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6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44228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8298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55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8482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6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02429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48975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1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9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62543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8395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25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47149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54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7460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6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60341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40321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88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3455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14369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585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12094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861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0925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4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109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39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1948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9974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1823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4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74298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0975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2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13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2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48892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67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0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60673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1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5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43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1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9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6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4890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24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45991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3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5447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7164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283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900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6106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665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8909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13620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35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21131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0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65178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27050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8745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99985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1884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737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5050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3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18881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380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7071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89089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7965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01772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9422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578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592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329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24761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00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8959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3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4362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33729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134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55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2754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9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6104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67135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574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2564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0057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1897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617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75393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8161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764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95613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44245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104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3794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8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63491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04967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57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5368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10214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86014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20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2066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3282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904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2614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38609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96497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5535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12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7654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22569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552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982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5166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32200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47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0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3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0548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8734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309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0764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78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7393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6423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49725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197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75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3923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3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24009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9577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206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963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95767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40021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53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5259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21805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7435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3059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75204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8307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1900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14435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99920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69395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9863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033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77962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25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6336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59069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6439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1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45234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7679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5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53556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67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5646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30816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06879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0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4839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05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202790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80985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165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5140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206609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08264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588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65090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6633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625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3538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3450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3746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9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59226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311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231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31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20235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88264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0218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710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38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50436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991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1433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9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1859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305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5523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712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588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067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7746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921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4720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96103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52394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549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753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088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25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69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953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527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539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84017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1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76517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2655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55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66404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66096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86395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995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7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80755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1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00169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11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65251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33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97120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15285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1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60670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2362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11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4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89009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13247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3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85834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0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1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14414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660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8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77793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1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1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5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5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6378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9973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7576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7851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56860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4827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3142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8521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2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90159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38096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56489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335643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670671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23231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46827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8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9064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25458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332361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139105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82969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88824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553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1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7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52862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866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5633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28307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80499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297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01544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32848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6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39039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761760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09540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439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54271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19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93285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9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5559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444188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89744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33743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8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49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7155686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2254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9267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46648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19317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2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981545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91999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74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713146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19938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24211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436406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0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6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99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060768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550747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43707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2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5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4914576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99185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7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83942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30532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984154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7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15585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3288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302574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007360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9864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715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24500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06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4" w:color="AAAAAA"/>
                                <w:bottom w:val="none" w:sz="0" w:space="0" w:color="auto"/>
                                <w:right w:val="single" w:sz="6" w:space="12" w:color="AAAAAA"/>
                              </w:divBdr>
                              <w:divsChild>
                                <w:div w:id="61436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326392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22178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9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5422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6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3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34724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28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9532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46446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8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47717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7207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3897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5842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1009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7146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0845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46682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45736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8635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6559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217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312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4302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0793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8216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29965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71234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972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78704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6148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693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12385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83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0936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3720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703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7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18724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855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439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499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00771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4321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3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27207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53826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081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38812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755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77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4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79854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82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8945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54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53487">
                              <w:marLeft w:val="0"/>
                              <w:marRight w:val="0"/>
                              <w:marTop w:val="72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10085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507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527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8892">
                              <w:marLeft w:val="0"/>
                              <w:marRight w:val="0"/>
                              <w:marTop w:val="72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10824">
                              <w:marLeft w:val="0"/>
                              <w:marRight w:val="0"/>
                              <w:marTop w:val="72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05528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3699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533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80452">
                              <w:marLeft w:val="0"/>
                              <w:marRight w:val="0"/>
                              <w:marTop w:val="72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51165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762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550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8184">
                              <w:marLeft w:val="0"/>
                              <w:marRight w:val="0"/>
                              <w:marTop w:val="72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271995">
                              <w:marLeft w:val="0"/>
                              <w:marRight w:val="0"/>
                              <w:marTop w:val="72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12356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841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786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77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42939">
                              <w:marLeft w:val="0"/>
                              <w:marRight w:val="0"/>
                              <w:marTop w:val="72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872802">
                              <w:marLeft w:val="0"/>
                              <w:marRight w:val="0"/>
                              <w:marTop w:val="72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583973">
                              <w:marLeft w:val="0"/>
                              <w:marRight w:val="0"/>
                              <w:marTop w:val="72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85444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790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48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82015">
                              <w:marLeft w:val="0"/>
                              <w:marRight w:val="0"/>
                              <w:marTop w:val="72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360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6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1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79383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6104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501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63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2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74692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32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80045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1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45364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6872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4475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8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70493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1201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4388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48393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56308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1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39194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7960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2755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272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41783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095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4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95798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667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3277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30252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5701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4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667630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79252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153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82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38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01617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834107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47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3112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single" w:sz="6" w:space="0" w:color="AAAAAA"/>
                <w:right w:val="none" w:sz="0" w:space="0" w:color="auto"/>
              </w:divBdr>
              <w:divsChild>
                <w:div w:id="21235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AAAAAA"/>
                    <w:bottom w:val="none" w:sz="0" w:space="0" w:color="auto"/>
                    <w:right w:val="single" w:sz="6" w:space="12" w:color="AAAAAA"/>
                  </w:divBdr>
                  <w:divsChild>
                    <w:div w:id="10424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234939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26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75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8842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38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39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01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338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5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25056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144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1297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1530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3294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212225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073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724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7235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8441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823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456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381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441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35305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835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617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4179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678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9326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905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76729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3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single" w:sz="6" w:space="0" w:color="AAAAAA"/>
                <w:right w:val="none" w:sz="0" w:space="0" w:color="auto"/>
              </w:divBdr>
              <w:divsChild>
                <w:div w:id="16964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AAAAAA"/>
                    <w:bottom w:val="none" w:sz="0" w:space="0" w:color="auto"/>
                    <w:right w:val="single" w:sz="6" w:space="12" w:color="AAAAAA"/>
                  </w:divBdr>
                  <w:divsChild>
                    <w:div w:id="1659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21997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156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2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9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46955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5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95946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071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700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93751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8270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69099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8139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4919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191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45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681637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825983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73198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80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162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160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663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861787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887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4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05248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23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8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5390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9955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607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158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29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9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8937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869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964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543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42576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474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6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023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71382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828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0212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3724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951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1000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376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3210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8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230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45497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089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818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0626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734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2109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14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6674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26876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51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5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93587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97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3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54205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5885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333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6509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7726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53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171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7504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52217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8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4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28708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98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9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63602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472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73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45995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14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8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36889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07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9193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1564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4875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48465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449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6229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21338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3392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056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6428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72517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4477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6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64959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910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608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84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785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2851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0287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6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11407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365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7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5807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20915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3200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9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40263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643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652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2203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single" w:sz="6" w:space="0" w:color="AAAAAA"/>
                <w:right w:val="none" w:sz="0" w:space="0" w:color="auto"/>
              </w:divBdr>
              <w:divsChild>
                <w:div w:id="15690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AAAAAA"/>
                    <w:bottom w:val="none" w:sz="0" w:space="0" w:color="auto"/>
                    <w:right w:val="single" w:sz="6" w:space="12" w:color="AAAAAA"/>
                  </w:divBdr>
                  <w:divsChild>
                    <w:div w:id="322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28449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222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5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single" w:sz="6" w:space="0" w:color="AAAAAA"/>
                <w:right w:val="none" w:sz="0" w:space="0" w:color="auto"/>
              </w:divBdr>
              <w:divsChild>
                <w:div w:id="15996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AAAAAA"/>
                    <w:bottom w:val="none" w:sz="0" w:space="0" w:color="auto"/>
                    <w:right w:val="single" w:sz="6" w:space="12" w:color="AAAAAA"/>
                  </w:divBdr>
                  <w:divsChild>
                    <w:div w:id="8088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887831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06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667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36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single" w:sz="6" w:space="0" w:color="AAAAAA"/>
                <w:right w:val="none" w:sz="0" w:space="0" w:color="auto"/>
              </w:divBdr>
              <w:divsChild>
                <w:div w:id="202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AAAAAA"/>
                    <w:bottom w:val="none" w:sz="0" w:space="0" w:color="auto"/>
                    <w:right w:val="single" w:sz="6" w:space="12" w:color="AAAAAA"/>
                  </w:divBdr>
                  <w:divsChild>
                    <w:div w:id="205161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24680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single" w:sz="6" w:space="0" w:color="AAAAAA"/>
                <w:right w:val="none" w:sz="0" w:space="0" w:color="auto"/>
              </w:divBdr>
              <w:divsChild>
                <w:div w:id="5452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AAAAAA"/>
                    <w:bottom w:val="none" w:sz="0" w:space="0" w:color="auto"/>
                    <w:right w:val="single" w:sz="6" w:space="12" w:color="AAAAAA"/>
                  </w:divBdr>
                  <w:divsChild>
                    <w:div w:id="18636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46281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256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762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single" w:sz="6" w:space="0" w:color="AAAAAA"/>
                <w:right w:val="none" w:sz="0" w:space="0" w:color="auto"/>
              </w:divBdr>
              <w:divsChild>
                <w:div w:id="2806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24" w:color="AAAAAA"/>
                    <w:bottom w:val="none" w:sz="0" w:space="0" w:color="auto"/>
                    <w:right w:val="single" w:sz="6" w:space="12" w:color="AAAAAA"/>
                  </w:divBdr>
                  <w:divsChild>
                    <w:div w:id="5651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39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12643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1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195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5338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6241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728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9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034615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237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024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173">
          <w:marLeft w:val="0"/>
          <w:marRight w:val="0"/>
          <w:marTop w:val="7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88652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956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4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9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1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355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56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7865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1915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0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26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575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9484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820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02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01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610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4693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5697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0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265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492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994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20500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223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5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04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746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281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783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0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4183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66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6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516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55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543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3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006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0770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2763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907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360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5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3376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8736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316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46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186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8145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13743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4776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194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51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913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4058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6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52548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61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93075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03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82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6686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4897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30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5498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73097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1569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9301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54476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305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8393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5650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583341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1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03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99377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1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572490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964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825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873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845715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719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993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8779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0318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96188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9423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0167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1517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502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7357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4958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932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67203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04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748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5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7448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21203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0032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74829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1393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81194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6990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56749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227384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132635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87574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92502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68482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4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3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04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728759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6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15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0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431954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0983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06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8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84791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2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2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32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357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4532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1606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212973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4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589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101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64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85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0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892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8686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068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754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140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94656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20314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1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208726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6532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23892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126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9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1305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417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1157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566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9462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62630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0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78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86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194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91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0" w:color="AAAAA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3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91844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757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9647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4080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643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0024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09862">
                              <w:marLeft w:val="0"/>
                              <w:marRight w:val="0"/>
                              <w:marTop w:val="72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6932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85771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07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3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7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26676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8402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32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0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2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55909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6409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280182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04055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52924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2421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34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03758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7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45250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230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6843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0" w:color="AAAAA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25934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8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6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6100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555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448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6576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21195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171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65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3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622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0579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0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7119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70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56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4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61887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0415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822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9254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090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137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9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4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41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5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632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18057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7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744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73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301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848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0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332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552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363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202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8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3247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5229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1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398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8417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9407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6109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685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943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8853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871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707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226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098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9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9075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529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94321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1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9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6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8036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780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4323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930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3351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092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596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929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311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6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9064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2582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5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7844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2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6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8729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791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574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980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308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1004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198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26468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30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0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002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644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516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45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282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8667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0057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053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3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20386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209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8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482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024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7515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907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703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248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05572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543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089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71018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4427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7007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050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72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8826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7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60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2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9407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1950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104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61838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75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7328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086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0399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181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7734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6334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6234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3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361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695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7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359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47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0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618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29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180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616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89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323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3835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3321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365085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456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6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183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921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23896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8169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8339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343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9276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43237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1811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7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5359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24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0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14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9772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61150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5922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126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5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6274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498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068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034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37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8565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6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524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907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2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232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290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0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484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85516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651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851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179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430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541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0909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189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928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400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9323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53432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16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488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965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2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966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072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38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640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555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78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886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AAAAAA"/>
                <w:bottom w:val="none" w:sz="0" w:space="0" w:color="auto"/>
                <w:right w:val="none" w:sz="0" w:space="0" w:color="auto"/>
              </w:divBdr>
              <w:divsChild>
                <w:div w:id="15844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22260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9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9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5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546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2649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30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5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1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2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4545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44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6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5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9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9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4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3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7971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8763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9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4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48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2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7934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9298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2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0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67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2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4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8331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728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2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7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0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0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16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0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7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45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8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9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2772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649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3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1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1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7944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9386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4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2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633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5926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062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7031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069094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694986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9008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07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3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0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5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0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4001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883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0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7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4808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7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35890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4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9547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3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23615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897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020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1118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80519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812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7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32252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1277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12875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986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985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97376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87552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162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7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9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82764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7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9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1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821703934">
                              <w:marLeft w:val="0"/>
                              <w:marRight w:val="0"/>
                              <w:marTop w:val="72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507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3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68838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223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5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8439646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47853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55560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162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43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4901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350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476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343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982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9528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36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9784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50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6665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402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7583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3711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13740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3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4826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73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03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4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22054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45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9735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27629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523879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09906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8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2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01362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0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15311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03499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93375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84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485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40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7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8695764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17679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56427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711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4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60587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011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88744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2545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7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11998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98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1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50028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6304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95550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25980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4790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80608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9189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1800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8795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1359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7105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996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87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954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9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37411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5482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81125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97348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2255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370928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359382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233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330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3928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1747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6209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130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215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957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2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7852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5931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572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645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125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08933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38938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21161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278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558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29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3108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031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56383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019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5335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92225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74185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442480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02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375436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701000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94775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093430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259778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04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54915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132021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92485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16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39989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088556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93665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06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5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4241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7161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625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50112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58472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443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8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4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3371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4675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09308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3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8892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978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75763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40305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84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219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976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14026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57069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233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228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84482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960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1365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770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790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16289">
                              <w:marLeft w:val="0"/>
                              <w:marRight w:val="0"/>
                              <w:marTop w:val="72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51053">
                              <w:marLeft w:val="0"/>
                              <w:marRight w:val="0"/>
                              <w:marTop w:val="72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5667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075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082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8886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0259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826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9751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1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33698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2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36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83694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806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871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8789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2295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82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57946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983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6704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2654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10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264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371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5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06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6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8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672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55639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53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2571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204343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5306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8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9115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105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8427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50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0145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1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88896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0836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51932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1701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9097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0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7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24185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0442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3983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59806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5823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0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1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32377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629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3196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44520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06793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51871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46235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96186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742550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13177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1408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6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01253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08744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6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694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1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61761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905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0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26135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697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6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9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7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9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6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0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24680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7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3022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474284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8173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4070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3322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8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017753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8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74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7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7157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24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0346391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79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28495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939209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20480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93647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27141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415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37791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99349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8065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2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2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962249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529243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80722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80165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993621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35947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55884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76646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759024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86365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1262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2990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01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4" w:color="AAAAAA"/>
                                <w:bottom w:val="none" w:sz="0" w:space="0" w:color="auto"/>
                                <w:right w:val="single" w:sz="6" w:space="12" w:color="AAAAAA"/>
                              </w:divBdr>
                              <w:divsChild>
                                <w:div w:id="42777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478452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259486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9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29181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13978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145429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502208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8122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584511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303833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11911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24891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2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592935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5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67614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69630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91944">
                              <w:marLeft w:val="0"/>
                              <w:marRight w:val="0"/>
                              <w:marTop w:val="0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96920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9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1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5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1927792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43432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0727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112820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5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4" w:color="AAAAAA"/>
                                <w:bottom w:val="none" w:sz="0" w:space="0" w:color="auto"/>
                                <w:right w:val="single" w:sz="6" w:space="12" w:color="AAAAAA"/>
                              </w:divBdr>
                              <w:divsChild>
                                <w:div w:id="132940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84017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151128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1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4" w:color="AAAAAA"/>
                                <w:bottom w:val="none" w:sz="0" w:space="0" w:color="auto"/>
                                <w:right w:val="single" w:sz="6" w:space="12" w:color="AAAAAA"/>
                              </w:divBdr>
                              <w:divsChild>
                                <w:div w:id="8004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062306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201733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4" w:color="AAAAAA"/>
                                <w:bottom w:val="none" w:sz="0" w:space="0" w:color="auto"/>
                                <w:right w:val="single" w:sz="6" w:space="12" w:color="AAAAAA"/>
                              </w:divBdr>
                              <w:divsChild>
                                <w:div w:id="186662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9620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AAAAA"/>
                            <w:right w:val="none" w:sz="0" w:space="0" w:color="auto"/>
                          </w:divBdr>
                          <w:divsChild>
                            <w:div w:id="10726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19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4" w:color="AAAAAA"/>
                                <w:bottom w:val="none" w:sz="0" w:space="0" w:color="auto"/>
                                <w:right w:val="single" w:sz="6" w:space="12" w:color="AAAAAA"/>
                              </w:divBdr>
                              <w:divsChild>
                                <w:div w:id="103805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50658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7096039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55193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406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2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39056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72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2190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1294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9336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58695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9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34716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1851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55647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4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5199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95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0748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5277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94681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497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5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385238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245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9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9545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435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68697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88653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606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4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6225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34217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26804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85285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2587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05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38057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4415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0340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29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505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204702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8463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1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5066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012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478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861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79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6710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229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40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20639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32261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80409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68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453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7707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3187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54067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0405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99185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641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2853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8719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48672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789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19834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6078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627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3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2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72951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177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403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1637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5774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4652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7314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5915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20447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36545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9994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20146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07860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95542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0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91582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80781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0770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43780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36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13085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943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23984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7122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5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7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93579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2912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005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07966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7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3778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48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27552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45683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1065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1018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50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535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20759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21316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8449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20250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25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41893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65812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821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121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41120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4762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47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203438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72313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538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038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8284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21820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7703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89373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42927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5521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04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736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74244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04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5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32480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6275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069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01071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5644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80688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5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5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211335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78789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513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7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41567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372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21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00525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7266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625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58960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320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1611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51105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16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3853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75100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91385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27089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36794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072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21166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511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93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2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58514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626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698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2944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8357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98824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257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906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1273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38514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173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14849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6959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890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226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5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79958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3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8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981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6413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209323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474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9832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6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3160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27162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20275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8930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92442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729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6690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3517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229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7238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92749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89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64697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5633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72648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7729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2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20504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1111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295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1237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1556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2329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8270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341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354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51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120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74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1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67216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096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2004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333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808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5604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6398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8942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278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727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85429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247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5191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46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15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6136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901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29024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014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1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72615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779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178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7543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951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403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3543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43629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3226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581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6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1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1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49439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6332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10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13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852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53943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2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08437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51877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748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64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53471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5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2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69926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5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21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2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2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81435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351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8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2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561258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6700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3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8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855597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18238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9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497224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62492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9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066393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7647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57954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2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33264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294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46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56508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442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16649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52905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6071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658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9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65335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48471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130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855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3551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2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4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2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77429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9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4399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458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46925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138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9959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93706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1428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03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497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282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406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485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803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6618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801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1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50505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098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3388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5438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2201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68030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8648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974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559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7392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837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4099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497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981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680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0376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6577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1176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260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84067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82822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0815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705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70624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57385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3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5974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6766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7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1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7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64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4944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2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27431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45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85784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634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72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43571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4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26418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47824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8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4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1975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3597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41230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35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5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23215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63458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093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5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27460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2108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5859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646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796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7103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0211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745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193631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47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7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0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019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3193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2846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1242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86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0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64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790095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27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543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393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3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77010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0954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0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694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6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85487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803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3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96707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31848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3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34958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37379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4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261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2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81555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8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34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350875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09199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972331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5601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74139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099821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1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36468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9135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2165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04358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9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8613223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17604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4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9252182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12608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903711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4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70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6681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808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6923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5731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56444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33481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2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148904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5245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2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4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091139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73759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5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0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4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2504316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9868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0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5765182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4333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21778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491">
                          <w:marLeft w:val="0"/>
                          <w:marRight w:val="0"/>
                          <w:marTop w:val="72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214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7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39900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3179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6995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01756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601">
                          <w:marLeft w:val="0"/>
                          <w:marRight w:val="0"/>
                          <w:marTop w:val="0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2219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79078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1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2904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822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8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760853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515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940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009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350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380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607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4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265660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2102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47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  <w:divsChild>
                        <w:div w:id="13592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1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24" w:color="AAAAAA"/>
                            <w:bottom w:val="none" w:sz="0" w:space="0" w:color="auto"/>
                            <w:right w:val="single" w:sz="6" w:space="12" w:color="AAAAAA"/>
                          </w:divBdr>
                          <w:divsChild>
                            <w:div w:id="12604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6930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73772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5931">
                      <w:marLeft w:val="0"/>
                      <w:marRight w:val="0"/>
                      <w:marTop w:val="72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979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6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8578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5547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5821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45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45371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189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462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5855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6673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90455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9129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60519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5225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24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2324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87288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50088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60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94334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1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6269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11684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5188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2563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9797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60368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2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1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98827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52478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941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14194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6842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48030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62933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786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9224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0896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0195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212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10639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35214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14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928">
              <w:marLeft w:val="0"/>
              <w:marRight w:val="0"/>
              <w:marTop w:val="72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562590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59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2533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14553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81327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27537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1573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77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0" w:color="AAAAAA"/>
                    <w:right w:val="none" w:sz="0" w:space="0" w:color="auto"/>
                  </w:divBdr>
                  <w:divsChild>
                    <w:div w:id="6199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4" w:color="AAAAAA"/>
                        <w:bottom w:val="none" w:sz="0" w:space="0" w:color="auto"/>
                        <w:right w:val="single" w:sz="6" w:space="12" w:color="AAAAAA"/>
                      </w:divBdr>
                      <w:divsChild>
                        <w:div w:id="80400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80889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996158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387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937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6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42562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51895">
                  <w:marLeft w:val="0"/>
                  <w:marRight w:val="0"/>
                  <w:marTop w:val="72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58.215.176.89/svntools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Desktop\ESB_Programmers_Guide_5_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D74E1-7648-460D-B4B9-47B1E1912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ESB_Programmers_Guide_5_Template.dotx</Template>
  <TotalTime>723</TotalTime>
  <Pages>8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244</cp:revision>
  <cp:lastPrinted>2012-07-18T11:14:00Z</cp:lastPrinted>
  <dcterms:created xsi:type="dcterms:W3CDTF">2011-05-30T15:06:00Z</dcterms:created>
  <dcterms:modified xsi:type="dcterms:W3CDTF">2012-07-19T01:17:00Z</dcterms:modified>
</cp:coreProperties>
</file>